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A75F" w14:textId="27F36694" w:rsidR="007807B2" w:rsidRPr="00202D3B" w:rsidRDefault="007A1FF9">
      <w:pPr>
        <w:pStyle w:val="Title"/>
        <w:jc w:val="right"/>
        <w:rPr>
          <w:lang w:val="en-US"/>
        </w:rPr>
      </w:pPr>
      <w:r>
        <w:t>Sistem za upravljanje predmetima</w:t>
      </w:r>
      <w:r w:rsidR="005057ED">
        <w:t xml:space="preserve"> u sudovima</w:t>
      </w:r>
      <w:r w:rsidR="003D77E4">
        <w:t>-Veritas</w:t>
      </w:r>
    </w:p>
    <w:p w14:paraId="4B17BC68" w14:textId="08B387A3" w:rsidR="007807B2" w:rsidRPr="000C471E" w:rsidRDefault="000C471E">
      <w:pPr>
        <w:pStyle w:val="Title"/>
        <w:jc w:val="right"/>
      </w:pPr>
      <w:r>
        <w:t>Iteracioni plan</w:t>
      </w:r>
    </w:p>
    <w:p w14:paraId="68A3B3E7" w14:textId="77777777" w:rsidR="007807B2" w:rsidRDefault="007807B2">
      <w:pPr>
        <w:pStyle w:val="Title"/>
        <w:jc w:val="right"/>
      </w:pPr>
    </w:p>
    <w:p w14:paraId="6B3981C0" w14:textId="09FC5F3D" w:rsidR="007807B2" w:rsidRDefault="000C471E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CC5F59">
        <w:rPr>
          <w:sz w:val="28"/>
        </w:rPr>
        <w:t xml:space="preserve"> 1.0</w:t>
      </w:r>
    </w:p>
    <w:p w14:paraId="1833A4FA" w14:textId="77777777" w:rsidR="007807B2" w:rsidRDefault="007807B2">
      <w:pPr>
        <w:pStyle w:val="Title"/>
        <w:rPr>
          <w:sz w:val="28"/>
        </w:rPr>
      </w:pPr>
    </w:p>
    <w:p w14:paraId="104CD8F9" w14:textId="77777777" w:rsidR="007807B2" w:rsidRDefault="007807B2"/>
    <w:p w14:paraId="1B1BDB59" w14:textId="77777777" w:rsidR="007807B2" w:rsidRDefault="007807B2">
      <w:pPr>
        <w:sectPr w:rsidR="007807B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6BA9DFB" w14:textId="15A0845D" w:rsidR="007807B2" w:rsidRDefault="007A1FF9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07B2" w14:paraId="5F95792F" w14:textId="77777777" w:rsidTr="0069355C">
        <w:tc>
          <w:tcPr>
            <w:tcW w:w="2304" w:type="dxa"/>
          </w:tcPr>
          <w:p w14:paraId="104B65F3" w14:textId="77AFE308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792E4DC" w14:textId="6D294B27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9628DA3" w14:textId="48892329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4E06527" w14:textId="3D4ECD2E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807B2" w14:paraId="19984989" w14:textId="77777777" w:rsidTr="0069355C">
        <w:tc>
          <w:tcPr>
            <w:tcW w:w="2304" w:type="dxa"/>
          </w:tcPr>
          <w:p w14:paraId="0456EF32" w14:textId="2CB86F5A" w:rsidR="007807B2" w:rsidRDefault="003240F2">
            <w:pPr>
              <w:pStyle w:val="Tabletext"/>
            </w:pPr>
            <w:r>
              <w:t>2</w:t>
            </w:r>
            <w:r w:rsidR="006E0F74">
              <w:t>0</w:t>
            </w:r>
            <w:r w:rsidR="007A1FF9">
              <w:t>.0</w:t>
            </w:r>
            <w:r>
              <w:t>5</w:t>
            </w:r>
            <w:r w:rsidR="007A1FF9">
              <w:t>.2022</w:t>
            </w:r>
          </w:p>
        </w:tc>
        <w:tc>
          <w:tcPr>
            <w:tcW w:w="1152" w:type="dxa"/>
          </w:tcPr>
          <w:p w14:paraId="162312F4" w14:textId="69F71B31" w:rsidR="007807B2" w:rsidRDefault="007A1FF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A9AE08C" w14:textId="5FF6D02C" w:rsidR="007807B2" w:rsidRDefault="007A1FF9">
            <w:pPr>
              <w:pStyle w:val="Tabletext"/>
            </w:pPr>
            <w:r>
              <w:t xml:space="preserve">Iteracioni plan </w:t>
            </w:r>
            <w:r w:rsidR="00C96B1A">
              <w:t>petog</w:t>
            </w:r>
            <w:r>
              <w:t xml:space="preserve"> „sprinta“</w:t>
            </w:r>
          </w:p>
        </w:tc>
        <w:tc>
          <w:tcPr>
            <w:tcW w:w="2304" w:type="dxa"/>
          </w:tcPr>
          <w:p w14:paraId="02A546C3" w14:textId="17C9C552" w:rsidR="007807B2" w:rsidRDefault="007A1FF9">
            <w:pPr>
              <w:pStyle w:val="Tabletext"/>
            </w:pPr>
            <w:r>
              <w:t>Danijela Milanović</w:t>
            </w:r>
          </w:p>
        </w:tc>
      </w:tr>
    </w:tbl>
    <w:p w14:paraId="7FAE4D3D" w14:textId="77777777" w:rsidR="007807B2" w:rsidRDefault="007807B2"/>
    <w:p w14:paraId="5CD61665" w14:textId="4E5E9B37" w:rsidR="007807B2" w:rsidRDefault="00CC5F59">
      <w:pPr>
        <w:pStyle w:val="Title"/>
      </w:pPr>
      <w:r>
        <w:br w:type="page"/>
      </w:r>
      <w:r w:rsidR="009140E1">
        <w:lastRenderedPageBreak/>
        <w:t>S</w:t>
      </w:r>
      <w:r w:rsidR="004816DB">
        <w:t>adrža</w:t>
      </w:r>
      <w:r w:rsidR="009140E1">
        <w:t>j</w:t>
      </w:r>
    </w:p>
    <w:p w14:paraId="61A5534A" w14:textId="3868ADCC" w:rsidR="009140E1" w:rsidRDefault="00CC5F5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140E1">
        <w:t>1.</w:t>
      </w:r>
      <w:r w:rsidR="009140E1"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 w:rsidR="009140E1">
        <w:t>Uvod</w:t>
      </w:r>
      <w:r w:rsidR="009140E1">
        <w:tab/>
      </w:r>
      <w:r w:rsidR="009140E1">
        <w:fldChar w:fldCharType="begin"/>
      </w:r>
      <w:r w:rsidR="009140E1">
        <w:instrText xml:space="preserve"> PAGEREF _Toc100252286 \h </w:instrText>
      </w:r>
      <w:r w:rsidR="009140E1">
        <w:fldChar w:fldCharType="separate"/>
      </w:r>
      <w:r w:rsidR="009140E1">
        <w:t>4</w:t>
      </w:r>
      <w:r w:rsidR="009140E1">
        <w:fldChar w:fldCharType="end"/>
      </w:r>
    </w:p>
    <w:p w14:paraId="1E79175A" w14:textId="4E297621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_Toc100252287 \h </w:instrText>
      </w:r>
      <w:r>
        <w:fldChar w:fldCharType="separate"/>
      </w:r>
      <w:r>
        <w:t>4</w:t>
      </w:r>
      <w:r>
        <w:fldChar w:fldCharType="end"/>
      </w:r>
    </w:p>
    <w:p w14:paraId="268191FE" w14:textId="12ADB8A0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_Toc100252288 \h </w:instrText>
      </w:r>
      <w:r>
        <w:fldChar w:fldCharType="separate"/>
      </w:r>
      <w:r>
        <w:t>4</w:t>
      </w:r>
      <w:r>
        <w:fldChar w:fldCharType="end"/>
      </w:r>
    </w:p>
    <w:p w14:paraId="53CA7CE3" w14:textId="0C26613D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_Toc100252289 \h </w:instrText>
      </w:r>
      <w:r>
        <w:fldChar w:fldCharType="separate"/>
      </w:r>
      <w:r>
        <w:t>4</w:t>
      </w:r>
      <w:r>
        <w:fldChar w:fldCharType="end"/>
      </w:r>
    </w:p>
    <w:p w14:paraId="1A25F279" w14:textId="5B9A98FF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_Toc100252290 \h </w:instrText>
      </w:r>
      <w:r>
        <w:fldChar w:fldCharType="separate"/>
      </w:r>
      <w:r>
        <w:t>4</w:t>
      </w:r>
      <w:r>
        <w:fldChar w:fldCharType="end"/>
      </w:r>
    </w:p>
    <w:p w14:paraId="3CD3D5E9" w14:textId="7731C31B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Plan</w:t>
      </w:r>
      <w:r>
        <w:tab/>
      </w:r>
      <w:r>
        <w:fldChar w:fldCharType="begin"/>
      </w:r>
      <w:r>
        <w:instrText xml:space="preserve"> PAGEREF _Toc100252291 \h </w:instrText>
      </w:r>
      <w:r>
        <w:fldChar w:fldCharType="separate"/>
      </w:r>
      <w:r>
        <w:t>4</w:t>
      </w:r>
      <w:r>
        <w:fldChar w:fldCharType="end"/>
      </w:r>
    </w:p>
    <w:p w14:paraId="25C23033" w14:textId="02EA8261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Resursi</w:t>
      </w:r>
      <w:r>
        <w:tab/>
      </w:r>
      <w:r>
        <w:fldChar w:fldCharType="begin"/>
      </w:r>
      <w:r>
        <w:instrText xml:space="preserve"> PAGEREF _Toc100252292 \h </w:instrText>
      </w:r>
      <w:r>
        <w:fldChar w:fldCharType="separate"/>
      </w:r>
      <w:r>
        <w:t>4</w:t>
      </w:r>
      <w:r>
        <w:fldChar w:fldCharType="end"/>
      </w:r>
    </w:p>
    <w:p w14:paraId="4267BD39" w14:textId="25BFE53A" w:rsidR="007807B2" w:rsidRDefault="00CC5F59">
      <w:pPr>
        <w:pStyle w:val="Title"/>
      </w:pPr>
      <w:r>
        <w:fldChar w:fldCharType="end"/>
      </w:r>
      <w:r>
        <w:br w:type="page"/>
      </w:r>
      <w:r w:rsidR="007A1FF9">
        <w:lastRenderedPageBreak/>
        <w:t>Iteracioni plan</w:t>
      </w:r>
    </w:p>
    <w:p w14:paraId="5A0C58EE" w14:textId="74AB4222" w:rsidR="007807B2" w:rsidRDefault="007A1FF9" w:rsidP="00CD4BEC">
      <w:pPr>
        <w:pStyle w:val="Heading1"/>
      </w:pPr>
      <w:bookmarkStart w:id="0" w:name="_Toc100252286"/>
      <w:r>
        <w:t>Uvod</w:t>
      </w:r>
      <w:bookmarkEnd w:id="0"/>
    </w:p>
    <w:p w14:paraId="69151300" w14:textId="2C546566" w:rsidR="00CD4BEC" w:rsidRPr="00CD4BEC" w:rsidRDefault="00CD4BEC" w:rsidP="00CD4BEC">
      <w:pPr>
        <w:ind w:left="720"/>
      </w:pPr>
      <w:r>
        <w:t xml:space="preserve">Iteracioni plan sadrži pregled svih aktivnosti koji se rade u sklopu </w:t>
      </w:r>
      <w:r w:rsidR="00C96B1A">
        <w:t>pete</w:t>
      </w:r>
      <w:r w:rsidR="007F6E63">
        <w:t xml:space="preserve"> iteracije.</w:t>
      </w:r>
    </w:p>
    <w:p w14:paraId="288EE0EC" w14:textId="41D329A7" w:rsidR="007807B2" w:rsidRDefault="007A1FF9" w:rsidP="000E3BE4">
      <w:pPr>
        <w:pStyle w:val="Heading2"/>
      </w:pPr>
      <w:bookmarkStart w:id="1" w:name="_Toc100252287"/>
      <w:r>
        <w:t>Svrha</w:t>
      </w:r>
      <w:bookmarkEnd w:id="1"/>
    </w:p>
    <w:p w14:paraId="5CF1B519" w14:textId="45850936" w:rsidR="000E3BE4" w:rsidRPr="000E3BE4" w:rsidRDefault="000E3BE4" w:rsidP="000E3BE4">
      <w:pPr>
        <w:ind w:left="720"/>
      </w:pPr>
      <w:r>
        <w:t xml:space="preserve">Svrha dokumenta je da obezbjedi uvid članovima tima u probleme koji su planirani da se riješe tokom </w:t>
      </w:r>
      <w:r w:rsidR="00263B6D">
        <w:t>tekuće</w:t>
      </w:r>
      <w:r>
        <w:t xml:space="preserve"> iteracije.</w:t>
      </w:r>
    </w:p>
    <w:p w14:paraId="0C5780A6" w14:textId="537BD0D3" w:rsidR="007807B2" w:rsidRDefault="007A1FF9">
      <w:pPr>
        <w:pStyle w:val="Heading2"/>
      </w:pPr>
      <w:bookmarkStart w:id="2" w:name="_Toc100252288"/>
      <w:r>
        <w:t>Namjena dokumenta</w:t>
      </w:r>
      <w:bookmarkEnd w:id="2"/>
    </w:p>
    <w:p w14:paraId="50071321" w14:textId="1A75C9BB" w:rsidR="002C6242" w:rsidRPr="002C6242" w:rsidRDefault="002C6242" w:rsidP="002C6242">
      <w:pPr>
        <w:ind w:left="720"/>
      </w:pPr>
      <w:r>
        <w:t xml:space="preserve">Dokument Iteracioni plan namijenjen je članovima i vođi tima.  </w:t>
      </w:r>
    </w:p>
    <w:p w14:paraId="7FDFD91A" w14:textId="14A92080" w:rsidR="002C6242" w:rsidRDefault="00CD4BEC" w:rsidP="002C6242">
      <w:pPr>
        <w:pStyle w:val="Heading2"/>
      </w:pPr>
      <w:bookmarkStart w:id="3" w:name="_Toc100252289"/>
      <w:r>
        <w:t>Definicije, akronimi i skraćenice</w:t>
      </w:r>
      <w:bookmarkEnd w:id="3"/>
    </w:p>
    <w:p w14:paraId="37508127" w14:textId="4A6D2DED" w:rsidR="002C6242" w:rsidRPr="002C6242" w:rsidRDefault="002C6242" w:rsidP="002C6242">
      <w:pPr>
        <w:ind w:left="720"/>
      </w:pPr>
      <w:r>
        <w:t xml:space="preserve">Svi korišteni, nepoznati pojmovi, akronimi i skraćenice su opisani u dokumentu </w:t>
      </w:r>
      <w:r w:rsidR="006B5BD6">
        <w:t>Rječnik</w:t>
      </w:r>
      <w:r>
        <w:t>.</w:t>
      </w:r>
    </w:p>
    <w:p w14:paraId="00A94713" w14:textId="3F5853A8" w:rsidR="007807B2" w:rsidRDefault="00CD4BEC" w:rsidP="002C6242">
      <w:pPr>
        <w:pStyle w:val="Heading2"/>
      </w:pPr>
      <w:bookmarkStart w:id="4" w:name="_Toc100252290"/>
      <w:r>
        <w:t>Pregled</w:t>
      </w:r>
      <w:bookmarkEnd w:id="4"/>
    </w:p>
    <w:p w14:paraId="3A8E22EE" w14:textId="079D65A5" w:rsidR="002C6242" w:rsidRPr="002C6242" w:rsidRDefault="006B5BD6" w:rsidP="002C6242">
      <w:pPr>
        <w:ind w:left="720"/>
      </w:pPr>
      <w:r>
        <w:t>Dokument Iteracioni plan daje uvid u aktivnosti i zadatke, zaduženja resursa i zavisnost između zadataka unutar iteracija.</w:t>
      </w:r>
    </w:p>
    <w:p w14:paraId="7918519B" w14:textId="40338182" w:rsidR="007807B2" w:rsidRDefault="00CC5F59">
      <w:pPr>
        <w:pStyle w:val="Heading1"/>
      </w:pPr>
      <w:bookmarkStart w:id="5" w:name="_Toc100252291"/>
      <w:r>
        <w:t>Plan</w:t>
      </w:r>
      <w:bookmarkEnd w:id="5"/>
    </w:p>
    <w:p w14:paraId="2E5B3766" w14:textId="0766324B" w:rsidR="000E6FEB" w:rsidRDefault="003E7DF7" w:rsidP="000E6FEB">
      <w:pPr>
        <w:pStyle w:val="ListParagraph"/>
        <w:numPr>
          <w:ilvl w:val="0"/>
          <w:numId w:val="22"/>
        </w:numPr>
      </w:pPr>
      <w:r>
        <w:t>Modelovanje</w:t>
      </w:r>
      <w:r w:rsidR="003F77E3">
        <w:t xml:space="preserve"> domenskog modela</w:t>
      </w:r>
    </w:p>
    <w:p w14:paraId="57499226" w14:textId="0C4EAE82" w:rsidR="003F77E3" w:rsidRDefault="003E7DF7" w:rsidP="000E6FEB">
      <w:pPr>
        <w:pStyle w:val="ListParagraph"/>
        <w:numPr>
          <w:ilvl w:val="0"/>
          <w:numId w:val="22"/>
        </w:numPr>
      </w:pPr>
      <w:r>
        <w:t>Modelovanje</w:t>
      </w:r>
      <w:r w:rsidR="003F77E3">
        <w:t xml:space="preserve"> klasnog modela </w:t>
      </w:r>
    </w:p>
    <w:p w14:paraId="0179CFBD" w14:textId="17C0FA3D" w:rsidR="003F77E3" w:rsidRDefault="00081F86" w:rsidP="000E6FEB">
      <w:pPr>
        <w:pStyle w:val="ListParagraph"/>
        <w:numPr>
          <w:ilvl w:val="0"/>
          <w:numId w:val="22"/>
        </w:numPr>
      </w:pPr>
      <w:r>
        <w:t>Izrada konceptualnog modela</w:t>
      </w:r>
      <w:r w:rsidR="003F77E3">
        <w:t xml:space="preserve"> </w:t>
      </w:r>
      <w:r w:rsidR="003E7DF7">
        <w:t xml:space="preserve">baze podataka </w:t>
      </w:r>
    </w:p>
    <w:p w14:paraId="5FAE63AD" w14:textId="5EEAD14A" w:rsidR="003F77E3" w:rsidRDefault="003F77E3" w:rsidP="000E6FEB">
      <w:pPr>
        <w:pStyle w:val="ListParagraph"/>
        <w:numPr>
          <w:ilvl w:val="0"/>
          <w:numId w:val="22"/>
        </w:numPr>
      </w:pPr>
      <w:r>
        <w:t>Izrada dijagrama stanja</w:t>
      </w:r>
    </w:p>
    <w:p w14:paraId="716BF1F3" w14:textId="2E2DDEB1" w:rsidR="003F77E3" w:rsidRDefault="003F77E3" w:rsidP="000E6FEB">
      <w:pPr>
        <w:pStyle w:val="ListParagraph"/>
        <w:numPr>
          <w:ilvl w:val="0"/>
          <w:numId w:val="22"/>
        </w:numPr>
      </w:pPr>
      <w:r>
        <w:t xml:space="preserve">Izrada dijagrama sekvence </w:t>
      </w:r>
    </w:p>
    <w:p w14:paraId="79C86CB0" w14:textId="310911EC" w:rsidR="003F77E3" w:rsidRDefault="003F77E3" w:rsidP="003F77E3">
      <w:pPr>
        <w:pStyle w:val="ListParagraph"/>
        <w:numPr>
          <w:ilvl w:val="0"/>
          <w:numId w:val="22"/>
        </w:numPr>
      </w:pPr>
      <w:r>
        <w:t xml:space="preserve">Izrada dokumenta Arhitektura softvera </w:t>
      </w:r>
    </w:p>
    <w:p w14:paraId="4CA724D6" w14:textId="435827D3" w:rsidR="007807B2" w:rsidRDefault="00CD4BEC" w:rsidP="006F40B6">
      <w:pPr>
        <w:pStyle w:val="Heading1"/>
      </w:pPr>
      <w:bookmarkStart w:id="6" w:name="_Toc100252292"/>
      <w:r>
        <w:t>Resursi</w:t>
      </w:r>
      <w:bookmarkEnd w:id="6"/>
    </w:p>
    <w:p w14:paraId="4799C6C8" w14:textId="6A1100E7" w:rsidR="000C471E" w:rsidRDefault="006F40B6" w:rsidP="002A51BD">
      <w:pPr>
        <w:ind w:left="720"/>
      </w:pPr>
      <w:r>
        <w:t xml:space="preserve">Za ovu iteraciju uloženi su ljudski resursi. </w:t>
      </w:r>
    </w:p>
    <w:p w14:paraId="295C8BD8" w14:textId="77777777" w:rsidR="002A51BD" w:rsidRDefault="002A51BD" w:rsidP="002A51BD">
      <w:pPr>
        <w:ind w:left="720"/>
      </w:pPr>
    </w:p>
    <w:sectPr w:rsidR="002A51B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F229" w14:textId="77777777" w:rsidR="00780DD7" w:rsidRDefault="00780DD7">
      <w:pPr>
        <w:spacing w:line="240" w:lineRule="auto"/>
      </w:pPr>
      <w:r>
        <w:separator/>
      </w:r>
    </w:p>
  </w:endnote>
  <w:endnote w:type="continuationSeparator" w:id="0">
    <w:p w14:paraId="1F9462FF" w14:textId="77777777" w:rsidR="00780DD7" w:rsidRDefault="00780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FC57" w14:textId="77777777" w:rsidR="007807B2" w:rsidRDefault="00CC5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E97DAE" w14:textId="77777777" w:rsidR="007807B2" w:rsidRDefault="007807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07B2" w14:paraId="7296394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BD77FC" w14:textId="325BDCD5" w:rsidR="007807B2" w:rsidRDefault="000E3BE4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0EA71" w14:textId="5A37E30E" w:rsidR="007807B2" w:rsidRDefault="00CC5F59">
          <w:pPr>
            <w:jc w:val="center"/>
          </w:pPr>
          <w:r>
            <w:sym w:font="Symbol" w:char="F0D3"/>
          </w:r>
          <w:r w:rsidR="000E3BE4">
            <w:t>Grupa2</w:t>
          </w:r>
          <w:r w:rsidR="00ED7D1C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6B1A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1EE079" w14:textId="4A88BAF6" w:rsidR="007807B2" w:rsidRDefault="00CC5F59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081F4E67" w14:textId="77777777" w:rsidR="007807B2" w:rsidRDefault="00780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533" w14:textId="77777777" w:rsidR="007807B2" w:rsidRDefault="00780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DF892" w14:textId="77777777" w:rsidR="00780DD7" w:rsidRDefault="00780DD7">
      <w:pPr>
        <w:spacing w:line="240" w:lineRule="auto"/>
      </w:pPr>
      <w:r>
        <w:separator/>
      </w:r>
    </w:p>
  </w:footnote>
  <w:footnote w:type="continuationSeparator" w:id="0">
    <w:p w14:paraId="637487B6" w14:textId="77777777" w:rsidR="00780DD7" w:rsidRDefault="00780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F94B" w14:textId="77777777" w:rsidR="007807B2" w:rsidRDefault="007807B2">
    <w:pPr>
      <w:rPr>
        <w:sz w:val="24"/>
      </w:rPr>
    </w:pPr>
  </w:p>
  <w:p w14:paraId="2EE98019" w14:textId="77777777" w:rsidR="007807B2" w:rsidRDefault="007807B2">
    <w:pPr>
      <w:pBdr>
        <w:top w:val="single" w:sz="6" w:space="1" w:color="auto"/>
      </w:pBdr>
      <w:rPr>
        <w:sz w:val="24"/>
      </w:rPr>
    </w:pPr>
  </w:p>
  <w:p w14:paraId="4EE40E5B" w14:textId="735C89B3" w:rsidR="007807B2" w:rsidRDefault="000C471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7A1FF9">
      <w:rPr>
        <w:rFonts w:ascii="Arial" w:hAnsi="Arial"/>
        <w:b/>
        <w:sz w:val="36"/>
      </w:rPr>
      <w:t>rupa</w:t>
    </w:r>
    <w:r w:rsidR="00263B6D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14:paraId="1E0799A5" w14:textId="77777777" w:rsidR="007807B2" w:rsidRDefault="007807B2">
    <w:pPr>
      <w:pBdr>
        <w:bottom w:val="single" w:sz="6" w:space="1" w:color="auto"/>
      </w:pBdr>
      <w:jc w:val="right"/>
      <w:rPr>
        <w:sz w:val="24"/>
      </w:rPr>
    </w:pPr>
  </w:p>
  <w:p w14:paraId="249E0797" w14:textId="77777777" w:rsidR="007807B2" w:rsidRDefault="00780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07B2" w14:paraId="6206F2AF" w14:textId="77777777">
      <w:tc>
        <w:tcPr>
          <w:tcW w:w="6379" w:type="dxa"/>
        </w:tcPr>
        <w:p w14:paraId="44DCDB9D" w14:textId="0FC8A003" w:rsidR="007807B2" w:rsidRDefault="00202D3B">
          <w:r w:rsidRPr="00202D3B">
            <w:t>Veritas</w:t>
          </w:r>
        </w:p>
      </w:tc>
      <w:tc>
        <w:tcPr>
          <w:tcW w:w="3179" w:type="dxa"/>
        </w:tcPr>
        <w:p w14:paraId="67E1F1D2" w14:textId="216705F9" w:rsidR="007807B2" w:rsidRDefault="00CC5F5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A1FF9">
            <w:t>Verzija</w:t>
          </w:r>
          <w:r>
            <w:t>:           1.0</w:t>
          </w:r>
        </w:p>
      </w:tc>
    </w:tr>
    <w:tr w:rsidR="007807B2" w14:paraId="6FA2242A" w14:textId="77777777">
      <w:tc>
        <w:tcPr>
          <w:tcW w:w="6379" w:type="dxa"/>
        </w:tcPr>
        <w:p w14:paraId="3F9904E8" w14:textId="5820FE52" w:rsidR="007807B2" w:rsidRDefault="007A1FF9">
          <w:r>
            <w:t>Iteracioni plan</w:t>
          </w:r>
        </w:p>
      </w:tc>
      <w:tc>
        <w:tcPr>
          <w:tcW w:w="3179" w:type="dxa"/>
        </w:tcPr>
        <w:p w14:paraId="6C5E103F" w14:textId="66290131" w:rsidR="007807B2" w:rsidRDefault="00CC5F59">
          <w:r>
            <w:t xml:space="preserve">  </w:t>
          </w:r>
          <w:r w:rsidR="007A1FF9">
            <w:t>Datum</w:t>
          </w:r>
          <w:r>
            <w:t xml:space="preserve">:  </w:t>
          </w:r>
          <w:r w:rsidR="003240F2">
            <w:t>2</w:t>
          </w:r>
          <w:r w:rsidR="006E0F74">
            <w:t>0</w:t>
          </w:r>
          <w:r w:rsidR="007A1FF9">
            <w:t>.0</w:t>
          </w:r>
          <w:r w:rsidR="003240F2">
            <w:t>5</w:t>
          </w:r>
          <w:r w:rsidR="007A1FF9">
            <w:t>.2022</w:t>
          </w:r>
        </w:p>
      </w:tc>
    </w:tr>
  </w:tbl>
  <w:p w14:paraId="765FD48A" w14:textId="77777777" w:rsidR="007807B2" w:rsidRDefault="00780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D8FB" w14:textId="77777777" w:rsidR="007807B2" w:rsidRDefault="00780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B1014A"/>
    <w:multiLevelType w:val="hybridMultilevel"/>
    <w:tmpl w:val="550E639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89E5CF9"/>
    <w:multiLevelType w:val="multilevel"/>
    <w:tmpl w:val="F4EA3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165480">
    <w:abstractNumId w:val="0"/>
  </w:num>
  <w:num w:numId="2" w16cid:durableId="12117232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24145282">
    <w:abstractNumId w:val="10"/>
  </w:num>
  <w:num w:numId="4" w16cid:durableId="1599168318">
    <w:abstractNumId w:val="21"/>
  </w:num>
  <w:num w:numId="5" w16cid:durableId="550926294">
    <w:abstractNumId w:val="15"/>
  </w:num>
  <w:num w:numId="6" w16cid:durableId="504974265">
    <w:abstractNumId w:val="14"/>
  </w:num>
  <w:num w:numId="7" w16cid:durableId="116277154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62197734">
    <w:abstractNumId w:val="2"/>
  </w:num>
  <w:num w:numId="9" w16cid:durableId="1392533244">
    <w:abstractNumId w:val="20"/>
  </w:num>
  <w:num w:numId="10" w16cid:durableId="824587063">
    <w:abstractNumId w:val="3"/>
  </w:num>
  <w:num w:numId="11" w16cid:durableId="2010254566">
    <w:abstractNumId w:val="11"/>
  </w:num>
  <w:num w:numId="12" w16cid:durableId="2088452802">
    <w:abstractNumId w:val="9"/>
  </w:num>
  <w:num w:numId="13" w16cid:durableId="1533036972">
    <w:abstractNumId w:val="19"/>
  </w:num>
  <w:num w:numId="14" w16cid:durableId="51514107">
    <w:abstractNumId w:val="8"/>
  </w:num>
  <w:num w:numId="15" w16cid:durableId="1668171583">
    <w:abstractNumId w:val="4"/>
  </w:num>
  <w:num w:numId="16" w16cid:durableId="1866944555">
    <w:abstractNumId w:val="18"/>
  </w:num>
  <w:num w:numId="17" w16cid:durableId="1129082225">
    <w:abstractNumId w:val="13"/>
  </w:num>
  <w:num w:numId="18" w16cid:durableId="1490561417">
    <w:abstractNumId w:val="6"/>
  </w:num>
  <w:num w:numId="19" w16cid:durableId="838691976">
    <w:abstractNumId w:val="12"/>
  </w:num>
  <w:num w:numId="20" w16cid:durableId="2023773120">
    <w:abstractNumId w:val="7"/>
  </w:num>
  <w:num w:numId="21" w16cid:durableId="824510608">
    <w:abstractNumId w:val="17"/>
  </w:num>
  <w:num w:numId="22" w16cid:durableId="33314855">
    <w:abstractNumId w:val="5"/>
  </w:num>
  <w:num w:numId="23" w16cid:durableId="15113363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1E"/>
    <w:rsid w:val="0005641A"/>
    <w:rsid w:val="00060FAA"/>
    <w:rsid w:val="00066AD6"/>
    <w:rsid w:val="00081F86"/>
    <w:rsid w:val="000C471E"/>
    <w:rsid w:val="000E3BE4"/>
    <w:rsid w:val="000E6FEB"/>
    <w:rsid w:val="00176C39"/>
    <w:rsid w:val="00202D3B"/>
    <w:rsid w:val="00263B6D"/>
    <w:rsid w:val="002A51BD"/>
    <w:rsid w:val="002C6242"/>
    <w:rsid w:val="002E2A4E"/>
    <w:rsid w:val="00305FD2"/>
    <w:rsid w:val="003240F2"/>
    <w:rsid w:val="003368ED"/>
    <w:rsid w:val="00346879"/>
    <w:rsid w:val="003D77E4"/>
    <w:rsid w:val="003E7DF7"/>
    <w:rsid w:val="003F77E3"/>
    <w:rsid w:val="0045051E"/>
    <w:rsid w:val="00451535"/>
    <w:rsid w:val="004816DB"/>
    <w:rsid w:val="00487D03"/>
    <w:rsid w:val="005057ED"/>
    <w:rsid w:val="005E3161"/>
    <w:rsid w:val="006046FB"/>
    <w:rsid w:val="0069355C"/>
    <w:rsid w:val="006B5BD6"/>
    <w:rsid w:val="006E0F74"/>
    <w:rsid w:val="006F40B6"/>
    <w:rsid w:val="00763516"/>
    <w:rsid w:val="007807B2"/>
    <w:rsid w:val="00780DD7"/>
    <w:rsid w:val="007A1FF9"/>
    <w:rsid w:val="007B65A2"/>
    <w:rsid w:val="007E270C"/>
    <w:rsid w:val="007F6E63"/>
    <w:rsid w:val="009125B3"/>
    <w:rsid w:val="009140E1"/>
    <w:rsid w:val="009228A4"/>
    <w:rsid w:val="009527DF"/>
    <w:rsid w:val="00975FEA"/>
    <w:rsid w:val="009B58E7"/>
    <w:rsid w:val="009C671F"/>
    <w:rsid w:val="00A70032"/>
    <w:rsid w:val="00AF6CB9"/>
    <w:rsid w:val="00B653E6"/>
    <w:rsid w:val="00C96B1A"/>
    <w:rsid w:val="00CC5F59"/>
    <w:rsid w:val="00CD4BEC"/>
    <w:rsid w:val="00CF6F84"/>
    <w:rsid w:val="00D92F2B"/>
    <w:rsid w:val="00E2758F"/>
    <w:rsid w:val="00E765C9"/>
    <w:rsid w:val="00ED7D1C"/>
    <w:rsid w:val="00E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0EBD0B"/>
  <w15:chartTrackingRefBased/>
  <w15:docId w15:val="{E27AD2B5-22DB-4C29-A09B-14D93C34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noProof w:val="0"/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noProof w:val="0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1489-254C-4D03-9920-2C4ABA64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303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Korisnik</dc:creator>
  <cp:keywords/>
  <dc:description/>
  <cp:lastModifiedBy>Danijela Milanović</cp:lastModifiedBy>
  <cp:revision>30</cp:revision>
  <cp:lastPrinted>1899-12-31T23:00:00Z</cp:lastPrinted>
  <dcterms:created xsi:type="dcterms:W3CDTF">2022-04-07T15:53:00Z</dcterms:created>
  <dcterms:modified xsi:type="dcterms:W3CDTF">2022-05-20T19:51:00Z</dcterms:modified>
</cp:coreProperties>
</file>