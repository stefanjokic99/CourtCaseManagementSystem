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C9FB" w14:textId="287071FE" w:rsidR="007734E2" w:rsidRDefault="00087DF2">
      <w:pPr>
        <w:pStyle w:val="Title"/>
        <w:jc w:val="right"/>
      </w:pPr>
      <w:r>
        <w:t>Sistem za upravljanje predmetima u sudovima-Veritas</w:t>
      </w:r>
    </w:p>
    <w:p w14:paraId="2F93701C" w14:textId="2CA0AC08" w:rsidR="007734E2" w:rsidRDefault="00341033">
      <w:pPr>
        <w:pStyle w:val="Title"/>
        <w:jc w:val="right"/>
      </w:pPr>
      <w:fldSimple w:instr=" TITLE  \* MERGEFORMAT ">
        <w:r w:rsidR="00A93942">
          <w:t>Procjena iteracije</w:t>
        </w:r>
      </w:fldSimple>
    </w:p>
    <w:p w14:paraId="4640B86A" w14:textId="77777777" w:rsidR="007734E2" w:rsidRDefault="007734E2">
      <w:pPr>
        <w:pStyle w:val="Title"/>
        <w:jc w:val="right"/>
      </w:pPr>
    </w:p>
    <w:p w14:paraId="3BEF96F8" w14:textId="5ED7797F" w:rsidR="007734E2" w:rsidRDefault="00635124">
      <w:pPr>
        <w:pStyle w:val="Title"/>
        <w:jc w:val="right"/>
        <w:rPr>
          <w:sz w:val="28"/>
        </w:rPr>
      </w:pPr>
      <w:r>
        <w:rPr>
          <w:sz w:val="28"/>
        </w:rPr>
        <w:t>Ver</w:t>
      </w:r>
      <w:r w:rsidR="00A93942">
        <w:rPr>
          <w:sz w:val="28"/>
        </w:rPr>
        <w:t>zija</w:t>
      </w:r>
      <w:r>
        <w:rPr>
          <w:sz w:val="28"/>
        </w:rPr>
        <w:t xml:space="preserve"> 1.0</w:t>
      </w:r>
    </w:p>
    <w:p w14:paraId="717F877A" w14:textId="77777777" w:rsidR="007734E2" w:rsidRDefault="007734E2">
      <w:pPr>
        <w:pStyle w:val="Title"/>
        <w:rPr>
          <w:sz w:val="28"/>
        </w:rPr>
      </w:pPr>
    </w:p>
    <w:p w14:paraId="447D35ED" w14:textId="77777777" w:rsidR="007734E2" w:rsidRDefault="007734E2"/>
    <w:p w14:paraId="1E92CD21" w14:textId="77777777" w:rsidR="007734E2" w:rsidRDefault="007734E2">
      <w:pPr>
        <w:sectPr w:rsidR="007734E2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0D41A6C" w14:textId="48E21F70" w:rsidR="007734E2" w:rsidRDefault="00685E90">
      <w:pPr>
        <w:pStyle w:val="Title"/>
      </w:pPr>
      <w: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734E2" w14:paraId="7680B97E" w14:textId="77777777" w:rsidTr="004C4738">
        <w:tc>
          <w:tcPr>
            <w:tcW w:w="2304" w:type="dxa"/>
          </w:tcPr>
          <w:p w14:paraId="640653E2" w14:textId="6BE5D4A9" w:rsidR="007734E2" w:rsidRDefault="00685E9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61CCFD36" w14:textId="1D959913" w:rsidR="007734E2" w:rsidRDefault="00685E9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101AEC71" w14:textId="7B956D78" w:rsidR="007734E2" w:rsidRDefault="000462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73ED6D22" w14:textId="54363773" w:rsidR="007734E2" w:rsidRDefault="000462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734E2" w14:paraId="55AD7932" w14:textId="77777777" w:rsidTr="004C4738">
        <w:tc>
          <w:tcPr>
            <w:tcW w:w="2304" w:type="dxa"/>
          </w:tcPr>
          <w:p w14:paraId="435918A0" w14:textId="41CF16EA" w:rsidR="007734E2" w:rsidRDefault="00185545">
            <w:pPr>
              <w:pStyle w:val="Tabletext"/>
            </w:pPr>
            <w:r>
              <w:t>2</w:t>
            </w:r>
            <w:r w:rsidR="003F476B">
              <w:t>0</w:t>
            </w:r>
            <w:r w:rsidR="00685E90">
              <w:t>.0</w:t>
            </w:r>
            <w:r w:rsidR="003F476B">
              <w:t>5</w:t>
            </w:r>
            <w:r w:rsidR="00685E90">
              <w:t>.2022</w:t>
            </w:r>
          </w:p>
        </w:tc>
        <w:tc>
          <w:tcPr>
            <w:tcW w:w="1152" w:type="dxa"/>
          </w:tcPr>
          <w:p w14:paraId="4C1283B9" w14:textId="3616B445" w:rsidR="007734E2" w:rsidRDefault="00685E9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D5422A0" w14:textId="44433D0E" w:rsidR="007734E2" w:rsidRDefault="00685E90">
            <w:pPr>
              <w:pStyle w:val="Tabletext"/>
            </w:pPr>
            <w:r>
              <w:t xml:space="preserve">Procjena </w:t>
            </w:r>
            <w:r w:rsidR="003F476B">
              <w:t>treće</w:t>
            </w:r>
            <w:r>
              <w:t xml:space="preserve"> iteracije</w:t>
            </w:r>
          </w:p>
        </w:tc>
        <w:tc>
          <w:tcPr>
            <w:tcW w:w="2304" w:type="dxa"/>
          </w:tcPr>
          <w:p w14:paraId="1FC14CD6" w14:textId="2ADEA2E9" w:rsidR="007734E2" w:rsidRDefault="00685E90">
            <w:pPr>
              <w:pStyle w:val="Tabletext"/>
            </w:pPr>
            <w:r>
              <w:t>Danijela Milanović</w:t>
            </w:r>
          </w:p>
        </w:tc>
      </w:tr>
    </w:tbl>
    <w:p w14:paraId="5FCF33B3" w14:textId="61F258C2" w:rsidR="007734E2" w:rsidRDefault="00635124">
      <w:pPr>
        <w:pStyle w:val="Title"/>
      </w:pPr>
      <w:r>
        <w:br w:type="page"/>
      </w:r>
      <w:r w:rsidR="004C4738">
        <w:lastRenderedPageBreak/>
        <w:t>Sadržaj</w:t>
      </w:r>
    </w:p>
    <w:p w14:paraId="3E4F2DDA" w14:textId="7F2EB901" w:rsidR="00C9511F" w:rsidRDefault="006351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9511F">
        <w:t>1.</w:t>
      </w:r>
      <w:r w:rsidR="00C9511F"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 w:rsidR="00C9511F">
        <w:t>Uvod</w:t>
      </w:r>
      <w:r w:rsidR="00C9511F">
        <w:tab/>
      </w:r>
      <w:r w:rsidR="00C9511F">
        <w:fldChar w:fldCharType="begin"/>
      </w:r>
      <w:r w:rsidR="00C9511F">
        <w:instrText xml:space="preserve"> PAGEREF _Toc100349423 \h </w:instrText>
      </w:r>
      <w:r w:rsidR="00C9511F">
        <w:fldChar w:fldCharType="separate"/>
      </w:r>
      <w:r w:rsidR="00C9511F">
        <w:t>4</w:t>
      </w:r>
      <w:r w:rsidR="00C9511F">
        <w:fldChar w:fldCharType="end"/>
      </w:r>
    </w:p>
    <w:p w14:paraId="7E9ECF45" w14:textId="6D1D11CE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Svrha</w:t>
      </w:r>
      <w:r>
        <w:tab/>
      </w:r>
      <w:r>
        <w:fldChar w:fldCharType="begin"/>
      </w:r>
      <w:r>
        <w:instrText xml:space="preserve"> PAGEREF _Toc100349424 \h </w:instrText>
      </w:r>
      <w:r>
        <w:fldChar w:fldCharType="separate"/>
      </w:r>
      <w:r>
        <w:t>4</w:t>
      </w:r>
      <w:r>
        <w:fldChar w:fldCharType="end"/>
      </w:r>
    </w:p>
    <w:p w14:paraId="2D828A6C" w14:textId="738FADA8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Namjena dokumenta</w:t>
      </w:r>
      <w:r>
        <w:tab/>
      </w:r>
      <w:r>
        <w:fldChar w:fldCharType="begin"/>
      </w:r>
      <w:r>
        <w:instrText xml:space="preserve"> PAGEREF _Toc100349425 \h </w:instrText>
      </w:r>
      <w:r>
        <w:fldChar w:fldCharType="separate"/>
      </w:r>
      <w:r>
        <w:t>4</w:t>
      </w:r>
      <w:r>
        <w:fldChar w:fldCharType="end"/>
      </w:r>
    </w:p>
    <w:p w14:paraId="04050A8F" w14:textId="15ABD820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Definicije, akronimi i skraćenice</w:t>
      </w:r>
      <w:r>
        <w:tab/>
      </w:r>
      <w:r>
        <w:fldChar w:fldCharType="begin"/>
      </w:r>
      <w:r>
        <w:instrText xml:space="preserve"> PAGEREF _Toc100349426 \h </w:instrText>
      </w:r>
      <w:r>
        <w:fldChar w:fldCharType="separate"/>
      </w:r>
      <w:r>
        <w:t>4</w:t>
      </w:r>
      <w:r>
        <w:fldChar w:fldCharType="end"/>
      </w:r>
    </w:p>
    <w:p w14:paraId="5072C1B3" w14:textId="774457F5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Reference</w:t>
      </w:r>
      <w:r>
        <w:tab/>
      </w:r>
      <w:r>
        <w:fldChar w:fldCharType="begin"/>
      </w:r>
      <w:r>
        <w:instrText xml:space="preserve"> PAGEREF _Toc100349427 \h </w:instrText>
      </w:r>
      <w:r>
        <w:fldChar w:fldCharType="separate"/>
      </w:r>
      <w:r>
        <w:t>4</w:t>
      </w:r>
      <w:r>
        <w:fldChar w:fldCharType="end"/>
      </w:r>
    </w:p>
    <w:p w14:paraId="5D7DE13E" w14:textId="771F44D7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1.5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Pregled</w:t>
      </w:r>
      <w:r>
        <w:tab/>
      </w:r>
      <w:r>
        <w:fldChar w:fldCharType="begin"/>
      </w:r>
      <w:r>
        <w:instrText xml:space="preserve"> PAGEREF _Toc100349428 \h </w:instrText>
      </w:r>
      <w:r>
        <w:fldChar w:fldCharType="separate"/>
      </w:r>
      <w:r>
        <w:t>4</w:t>
      </w:r>
      <w:r>
        <w:fldChar w:fldCharType="end"/>
      </w:r>
    </w:p>
    <w:p w14:paraId="4136F2F9" w14:textId="52875ECA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Ostvareni ciljevi iteracije</w:t>
      </w:r>
      <w:r>
        <w:tab/>
      </w:r>
      <w:r>
        <w:fldChar w:fldCharType="begin"/>
      </w:r>
      <w:r>
        <w:instrText xml:space="preserve"> PAGEREF _Toc100349429 \h </w:instrText>
      </w:r>
      <w:r>
        <w:fldChar w:fldCharType="separate"/>
      </w:r>
      <w:r>
        <w:t>4</w:t>
      </w:r>
      <w:r>
        <w:fldChar w:fldCharType="end"/>
      </w:r>
    </w:p>
    <w:p w14:paraId="74140010" w14:textId="0B90A7C5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Pridržavanje plana</w:t>
      </w:r>
      <w:r>
        <w:tab/>
      </w:r>
      <w:r>
        <w:fldChar w:fldCharType="begin"/>
      </w:r>
      <w:r>
        <w:instrText xml:space="preserve"> PAGEREF _Toc100349430 \h </w:instrText>
      </w:r>
      <w:r>
        <w:fldChar w:fldCharType="separate"/>
      </w:r>
      <w:r>
        <w:t>4</w:t>
      </w:r>
      <w:r>
        <w:fldChar w:fldCharType="end"/>
      </w:r>
    </w:p>
    <w:p w14:paraId="3E535C33" w14:textId="0591A017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Rezultati u odnosu na kriterijume evaluacije</w:t>
      </w:r>
      <w:r>
        <w:tab/>
      </w:r>
      <w:r>
        <w:fldChar w:fldCharType="begin"/>
      </w:r>
      <w:r>
        <w:instrText xml:space="preserve"> PAGEREF _Toc100349431 \h </w:instrText>
      </w:r>
      <w:r>
        <w:fldChar w:fldCharType="separate"/>
      </w:r>
      <w:r>
        <w:t>4</w:t>
      </w:r>
      <w:r>
        <w:fldChar w:fldCharType="end"/>
      </w:r>
    </w:p>
    <w:p w14:paraId="1F04EA12" w14:textId="1541D2F6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5.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Izmjene koje su nastale tokom iteracije</w:t>
      </w:r>
      <w:r>
        <w:tab/>
      </w:r>
      <w:r>
        <w:fldChar w:fldCharType="begin"/>
      </w:r>
      <w:r>
        <w:instrText xml:space="preserve"> PAGEREF _Toc100349432 \h </w:instrText>
      </w:r>
      <w:r>
        <w:fldChar w:fldCharType="separate"/>
      </w:r>
      <w:r>
        <w:t>4</w:t>
      </w:r>
      <w:r>
        <w:fldChar w:fldCharType="end"/>
      </w:r>
    </w:p>
    <w:p w14:paraId="1A946A57" w14:textId="68D4AFA7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 w:rsidRPr="00F74C32">
        <w:rPr>
          <w:lang w:val="bs-Latn-BA"/>
        </w:rPr>
        <w:t>6.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Potrebne izmjene ura</w:t>
      </w:r>
      <w:r w:rsidRPr="00F74C32">
        <w:rPr>
          <w:lang w:val="bs-Latn-BA"/>
        </w:rPr>
        <w:t>đenog</w:t>
      </w:r>
      <w:r>
        <w:tab/>
      </w:r>
      <w:r>
        <w:fldChar w:fldCharType="begin"/>
      </w:r>
      <w:r>
        <w:instrText xml:space="preserve"> PAGEREF _Toc100349433 \h </w:instrText>
      </w:r>
      <w:r>
        <w:fldChar w:fldCharType="separate"/>
      </w:r>
      <w:r>
        <w:t>4</w:t>
      </w:r>
      <w:r>
        <w:fldChar w:fldCharType="end"/>
      </w:r>
    </w:p>
    <w:p w14:paraId="2B9D90CD" w14:textId="4AC04F1E" w:rsidR="007734E2" w:rsidRDefault="00635124">
      <w:pPr>
        <w:pStyle w:val="Title"/>
      </w:pPr>
      <w:r>
        <w:fldChar w:fldCharType="end"/>
      </w:r>
      <w:r>
        <w:br w:type="page"/>
      </w:r>
      <w:r w:rsidR="004C4738">
        <w:lastRenderedPageBreak/>
        <w:t xml:space="preserve">Procjena iteracije </w:t>
      </w:r>
    </w:p>
    <w:p w14:paraId="704EEEE2" w14:textId="23A36C94" w:rsidR="007734E2" w:rsidRDefault="004C4738" w:rsidP="00E04454">
      <w:pPr>
        <w:pStyle w:val="Heading1"/>
      </w:pPr>
      <w:bookmarkStart w:id="0" w:name="_Toc100349423"/>
      <w:r>
        <w:t>Uvod</w:t>
      </w:r>
      <w:bookmarkEnd w:id="0"/>
    </w:p>
    <w:p w14:paraId="4F89270E" w14:textId="73A7386E" w:rsidR="00E04454" w:rsidRPr="00E04454" w:rsidRDefault="00C97420" w:rsidP="00E04454">
      <w:pPr>
        <w:ind w:left="720"/>
      </w:pPr>
      <w:r>
        <w:t xml:space="preserve">Dokumen </w:t>
      </w:r>
      <w:r w:rsidR="00E04454">
        <w:t>Procjena iteracije ima za cilj da ocijeni rezultate iteracije.</w:t>
      </w:r>
    </w:p>
    <w:p w14:paraId="73E7BB7E" w14:textId="79D91D05" w:rsidR="007734E2" w:rsidRDefault="004C4738" w:rsidP="00BF3234">
      <w:pPr>
        <w:pStyle w:val="Heading2"/>
      </w:pPr>
      <w:bookmarkStart w:id="1" w:name="_Toc100349424"/>
      <w:r>
        <w:t>Svrha</w:t>
      </w:r>
      <w:bookmarkEnd w:id="1"/>
    </w:p>
    <w:p w14:paraId="193B5336" w14:textId="3EFD814D" w:rsidR="00BF3234" w:rsidRPr="00BF3234" w:rsidRDefault="00BF3234" w:rsidP="00BF3234">
      <w:pPr>
        <w:ind w:left="720"/>
      </w:pPr>
      <w:r>
        <w:t xml:space="preserve">Svrha dokumenta je da pruži uvid u posao koji je odrađen u </w:t>
      </w:r>
      <w:r w:rsidR="00AD0026">
        <w:t>trećoj</w:t>
      </w:r>
      <w:r>
        <w:t xml:space="preserve"> iteraciji.</w:t>
      </w:r>
    </w:p>
    <w:p w14:paraId="4C9DF399" w14:textId="438C0E0B" w:rsidR="007734E2" w:rsidRDefault="004C4738" w:rsidP="00C97420">
      <w:pPr>
        <w:pStyle w:val="Heading2"/>
      </w:pPr>
      <w:bookmarkStart w:id="2" w:name="_Toc100349425"/>
      <w:r>
        <w:t>Namjena dokumenta</w:t>
      </w:r>
      <w:bookmarkEnd w:id="2"/>
    </w:p>
    <w:p w14:paraId="6F0381AD" w14:textId="7B22CE24" w:rsidR="00C97420" w:rsidRPr="00C97420" w:rsidRDefault="00C97420" w:rsidP="00C97420">
      <w:pPr>
        <w:ind w:left="720"/>
      </w:pPr>
      <w:r>
        <w:t>Dokument Procjena iteracije namjenjen je za procjenu ispravnosti i uspješnosti prethodnog plana iteracije.</w:t>
      </w:r>
    </w:p>
    <w:p w14:paraId="629714A3" w14:textId="74515F82" w:rsidR="007734E2" w:rsidRDefault="004C4738">
      <w:pPr>
        <w:pStyle w:val="Heading2"/>
      </w:pPr>
      <w:bookmarkStart w:id="3" w:name="_Toc100349426"/>
      <w:r>
        <w:t>Definicije, akronimi i skraćenice</w:t>
      </w:r>
      <w:bookmarkEnd w:id="3"/>
    </w:p>
    <w:p w14:paraId="7F9359C3" w14:textId="54D601BF" w:rsidR="00C44E30" w:rsidRDefault="00C97420" w:rsidP="00C44E30">
      <w:pPr>
        <w:ind w:left="720"/>
      </w:pPr>
      <w:r>
        <w:t>Svi korišteni, nepoznati pojmovi, akronimi i skraćenice su opisani u dokumentu Rječnik.</w:t>
      </w:r>
    </w:p>
    <w:p w14:paraId="6A32DDE9" w14:textId="233E75AB" w:rsidR="00C44E30" w:rsidRDefault="00C44E30" w:rsidP="00C44E30">
      <w:pPr>
        <w:pStyle w:val="Heading2"/>
      </w:pPr>
      <w:bookmarkStart w:id="4" w:name="_Toc100349427"/>
      <w:r>
        <w:t>Reference</w:t>
      </w:r>
      <w:bookmarkEnd w:id="4"/>
    </w:p>
    <w:p w14:paraId="310DD33B" w14:textId="45EAB4C9" w:rsidR="00C44E30" w:rsidRPr="002C6242" w:rsidRDefault="00C44E30" w:rsidP="00C44E30">
      <w:pPr>
        <w:ind w:left="720"/>
      </w:pPr>
      <w:r>
        <w:t xml:space="preserve">Dokument je baziran na problemima koji su odrađeni u toku prethodne iteracije i zadatih ciljeva u dokimentu Iteracioni plan. </w:t>
      </w:r>
    </w:p>
    <w:p w14:paraId="445B5039" w14:textId="6922CE5D" w:rsidR="007734E2" w:rsidRDefault="004C4738" w:rsidP="00C44E30">
      <w:pPr>
        <w:pStyle w:val="Heading2"/>
      </w:pPr>
      <w:bookmarkStart w:id="5" w:name="_Toc100349428"/>
      <w:r>
        <w:t>Pregled</w:t>
      </w:r>
      <w:bookmarkEnd w:id="5"/>
    </w:p>
    <w:p w14:paraId="7753B87F" w14:textId="11C119FD" w:rsidR="00C44E30" w:rsidRPr="00C44E30" w:rsidRDefault="00C44E30" w:rsidP="00C44E30">
      <w:pPr>
        <w:ind w:left="720"/>
      </w:pPr>
      <w:r>
        <w:t xml:space="preserve">U nastavku dokumenta </w:t>
      </w:r>
      <w:r w:rsidR="00547D3C">
        <w:t xml:space="preserve">biće riječi o ostvarenim ciljevima iteracije, preblemima koji su nastali u toku iteracije i aktivnosti koje </w:t>
      </w:r>
      <w:r w:rsidR="00574A7B">
        <w:t>nisu uspješno odr</w:t>
      </w:r>
      <w:r w:rsidR="00833C31">
        <w:t>a</w:t>
      </w:r>
      <w:r w:rsidR="00574A7B">
        <w:t>đene.</w:t>
      </w:r>
    </w:p>
    <w:p w14:paraId="65DCC0E1" w14:textId="762823F6" w:rsidR="007734E2" w:rsidRDefault="004C4738" w:rsidP="0062202C">
      <w:pPr>
        <w:pStyle w:val="Heading1"/>
      </w:pPr>
      <w:bookmarkStart w:id="6" w:name="_Toc100349429"/>
      <w:r>
        <w:t>Ostvareni ciljevi iteracije</w:t>
      </w:r>
      <w:bookmarkEnd w:id="6"/>
    </w:p>
    <w:p w14:paraId="7CF899A9" w14:textId="380EC917" w:rsidR="0062202C" w:rsidRDefault="0062202C" w:rsidP="0062202C">
      <w:pPr>
        <w:ind w:left="720"/>
      </w:pPr>
      <w:r>
        <w:t>Uspješno su o</w:t>
      </w:r>
      <w:r w:rsidR="00833C31">
        <w:t>b</w:t>
      </w:r>
      <w:r>
        <w:t xml:space="preserve">avljeni sledeći ciljevi: </w:t>
      </w:r>
    </w:p>
    <w:p w14:paraId="0F9D13A0" w14:textId="06F9D089" w:rsidR="0062202C" w:rsidRPr="0062202C" w:rsidRDefault="009E0AB3" w:rsidP="0062202C">
      <w:pPr>
        <w:pStyle w:val="ListParagraph"/>
        <w:numPr>
          <w:ilvl w:val="0"/>
          <w:numId w:val="26"/>
        </w:numPr>
      </w:pPr>
      <w:r>
        <w:t>Izrada slučajeva korištenja</w:t>
      </w:r>
    </w:p>
    <w:p w14:paraId="60E077A4" w14:textId="573EA4D1" w:rsidR="007734E2" w:rsidRDefault="004C4738">
      <w:pPr>
        <w:pStyle w:val="Heading1"/>
      </w:pPr>
      <w:bookmarkStart w:id="7" w:name="_Toc100349430"/>
      <w:r>
        <w:t>Pridržavanje plana</w:t>
      </w:r>
      <w:bookmarkEnd w:id="7"/>
    </w:p>
    <w:p w14:paraId="1904A921" w14:textId="491C64C5" w:rsidR="002C6CC3" w:rsidRPr="0062202C" w:rsidRDefault="007502C9" w:rsidP="002C6CC3">
      <w:pPr>
        <w:ind w:left="720"/>
      </w:pPr>
      <w:r>
        <w:t xml:space="preserve">Izrada </w:t>
      </w:r>
      <w:r w:rsidR="002D7404">
        <w:t>zadataka nije išla po planu.</w:t>
      </w:r>
    </w:p>
    <w:p w14:paraId="76A46F4C" w14:textId="6425585B" w:rsidR="007734E2" w:rsidRDefault="004C4738" w:rsidP="00147896">
      <w:pPr>
        <w:pStyle w:val="Heading1"/>
      </w:pPr>
      <w:bookmarkStart w:id="8" w:name="_Toc100349431"/>
      <w:r>
        <w:t>Rezultati u odnosu na kriterijume evaluacije</w:t>
      </w:r>
      <w:bookmarkEnd w:id="8"/>
    </w:p>
    <w:p w14:paraId="4D3240D0" w14:textId="7EC7143C" w:rsidR="009B7B9E" w:rsidRPr="00147896" w:rsidRDefault="009B7B9E" w:rsidP="009B7B9E">
      <w:pPr>
        <w:ind w:left="720"/>
      </w:pPr>
      <w:r>
        <w:t xml:space="preserve">Iteracija </w:t>
      </w:r>
      <w:r w:rsidR="002E52A0">
        <w:t>nije uspješno realizovana</w:t>
      </w:r>
      <w:r>
        <w:t>.</w:t>
      </w:r>
      <w:r w:rsidR="002E52A0">
        <w:t xml:space="preserve"> </w:t>
      </w:r>
      <w:r w:rsidR="00FA224B">
        <w:t xml:space="preserve">Raspoređivanje zadataka u okviru prethodne iteracije se nije pokazalo efikasno. </w:t>
      </w:r>
    </w:p>
    <w:p w14:paraId="1D4EA787" w14:textId="3C6B53A1" w:rsidR="007734E2" w:rsidRDefault="00DD00DF">
      <w:pPr>
        <w:pStyle w:val="Heading1"/>
      </w:pPr>
      <w:bookmarkStart w:id="9" w:name="_Toc100349432"/>
      <w:r>
        <w:t>Izmjene koje su nastale tokom iteracije</w:t>
      </w:r>
      <w:bookmarkEnd w:id="9"/>
    </w:p>
    <w:p w14:paraId="7C742299" w14:textId="5B5C8045" w:rsidR="00147896" w:rsidRPr="00147896" w:rsidRDefault="00FA224B" w:rsidP="00147896">
      <w:pPr>
        <w:ind w:left="720"/>
      </w:pPr>
      <w:r>
        <w:t>Zadaci za izradu slučajeva korištenja su prebačen u sledeću iteraciju</w:t>
      </w:r>
      <w:r w:rsidR="0068098D">
        <w:t>.</w:t>
      </w:r>
    </w:p>
    <w:p w14:paraId="41B9B6B9" w14:textId="5E2CBBD7" w:rsidR="00147896" w:rsidRDefault="00DD00DF" w:rsidP="00147896">
      <w:pPr>
        <w:pStyle w:val="Heading1"/>
        <w:rPr>
          <w:lang w:val="bs-Latn-BA"/>
        </w:rPr>
      </w:pPr>
      <w:bookmarkStart w:id="10" w:name="_Toc100349433"/>
      <w:r>
        <w:t>Potrebn</w:t>
      </w:r>
      <w:r w:rsidR="00147896">
        <w:t>e izmjene ura</w:t>
      </w:r>
      <w:r w:rsidR="00147896">
        <w:rPr>
          <w:lang w:val="bs-Latn-BA"/>
        </w:rPr>
        <w:t>đenog</w:t>
      </w:r>
      <w:bookmarkEnd w:id="10"/>
    </w:p>
    <w:p w14:paraId="752F0477" w14:textId="4DA5F1EB" w:rsidR="00147896" w:rsidRPr="00147896" w:rsidRDefault="0068098D" w:rsidP="00147896">
      <w:pPr>
        <w:ind w:left="720"/>
        <w:rPr>
          <w:lang w:val="bs-Latn-BA"/>
        </w:rPr>
      </w:pPr>
      <w:r>
        <w:rPr>
          <w:lang w:val="bs-Latn-BA"/>
        </w:rPr>
        <w:t>Potrebno je doraditi mode</w:t>
      </w:r>
      <w:r w:rsidR="00235ED8">
        <w:rPr>
          <w:lang w:val="bs-Latn-BA"/>
        </w:rPr>
        <w:t>l</w:t>
      </w:r>
      <w:r>
        <w:rPr>
          <w:lang w:val="bs-Latn-BA"/>
        </w:rPr>
        <w:t xml:space="preserve"> zahtjeva, </w:t>
      </w:r>
      <w:r w:rsidR="00235ED8">
        <w:rPr>
          <w:lang w:val="bs-Latn-BA"/>
        </w:rPr>
        <w:t xml:space="preserve">dokument </w:t>
      </w:r>
      <w:r>
        <w:rPr>
          <w:lang w:val="bs-Latn-BA"/>
        </w:rPr>
        <w:t>smjernice za dizajn</w:t>
      </w:r>
      <w:r w:rsidR="00235ED8">
        <w:rPr>
          <w:lang w:val="bs-Latn-BA"/>
        </w:rPr>
        <w:t>.</w:t>
      </w:r>
      <w:r w:rsidR="00147896">
        <w:rPr>
          <w:lang w:val="bs-Latn-BA"/>
        </w:rPr>
        <w:t xml:space="preserve"> </w:t>
      </w:r>
    </w:p>
    <w:p w14:paraId="254C8CE7" w14:textId="15F77B29" w:rsidR="00147896" w:rsidRPr="00147896" w:rsidRDefault="00147896" w:rsidP="00147896">
      <w:pPr>
        <w:ind w:left="720"/>
      </w:pPr>
    </w:p>
    <w:sectPr w:rsidR="00147896" w:rsidRPr="0014789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71337" w14:textId="77777777" w:rsidR="007C5A0B" w:rsidRDefault="007C5A0B">
      <w:pPr>
        <w:spacing w:line="240" w:lineRule="auto"/>
      </w:pPr>
      <w:r>
        <w:separator/>
      </w:r>
    </w:p>
  </w:endnote>
  <w:endnote w:type="continuationSeparator" w:id="0">
    <w:p w14:paraId="21154CA8" w14:textId="77777777" w:rsidR="007C5A0B" w:rsidRDefault="007C5A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98F55" w14:textId="77777777" w:rsidR="007734E2" w:rsidRDefault="006351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5C96AF" w14:textId="77777777" w:rsidR="007734E2" w:rsidRDefault="007734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34E2" w14:paraId="79AF4E7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FF1F96" w14:textId="14FF687A" w:rsidR="007734E2" w:rsidRDefault="0060490A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6BB8E6" w14:textId="4CA4AC0A" w:rsidR="007734E2" w:rsidRDefault="00635124">
          <w:pPr>
            <w:jc w:val="center"/>
          </w:pPr>
          <w:r>
            <w:sym w:font="Symbol" w:char="F0D3"/>
          </w:r>
          <w:r w:rsidR="0060490A">
            <w:t>Grupa2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F476B"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A12FB1" w14:textId="3901CBB2" w:rsidR="007734E2" w:rsidRDefault="00635124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5635CFD" w14:textId="77777777" w:rsidR="007734E2" w:rsidRDefault="007734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8048" w14:textId="77777777" w:rsidR="007734E2" w:rsidRDefault="00773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958E5" w14:textId="77777777" w:rsidR="007C5A0B" w:rsidRDefault="007C5A0B">
      <w:pPr>
        <w:spacing w:line="240" w:lineRule="auto"/>
      </w:pPr>
      <w:r>
        <w:separator/>
      </w:r>
    </w:p>
  </w:footnote>
  <w:footnote w:type="continuationSeparator" w:id="0">
    <w:p w14:paraId="3A3034CC" w14:textId="77777777" w:rsidR="007C5A0B" w:rsidRDefault="007C5A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99552" w14:textId="77777777" w:rsidR="007734E2" w:rsidRDefault="007734E2">
    <w:pPr>
      <w:rPr>
        <w:sz w:val="24"/>
      </w:rPr>
    </w:pPr>
  </w:p>
  <w:p w14:paraId="42E22AC7" w14:textId="77777777" w:rsidR="007734E2" w:rsidRDefault="007734E2">
    <w:pPr>
      <w:pBdr>
        <w:top w:val="single" w:sz="6" w:space="1" w:color="auto"/>
      </w:pBdr>
      <w:rPr>
        <w:sz w:val="24"/>
      </w:rPr>
    </w:pPr>
  </w:p>
  <w:p w14:paraId="798FF2C6" w14:textId="533E34AF" w:rsidR="007734E2" w:rsidRDefault="00A9394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2</w:t>
    </w:r>
  </w:p>
  <w:p w14:paraId="22619802" w14:textId="77777777" w:rsidR="007734E2" w:rsidRDefault="007734E2">
    <w:pPr>
      <w:pBdr>
        <w:bottom w:val="single" w:sz="6" w:space="1" w:color="auto"/>
      </w:pBdr>
      <w:jc w:val="right"/>
      <w:rPr>
        <w:sz w:val="24"/>
      </w:rPr>
    </w:pPr>
  </w:p>
  <w:p w14:paraId="151144CB" w14:textId="77777777" w:rsidR="007734E2" w:rsidRDefault="007734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34E2" w14:paraId="14FB50D5" w14:textId="77777777" w:rsidTr="00685E90">
      <w:tc>
        <w:tcPr>
          <w:tcW w:w="6379" w:type="dxa"/>
        </w:tcPr>
        <w:p w14:paraId="6E07156D" w14:textId="7B48ED6E" w:rsidR="007734E2" w:rsidRDefault="00685E90">
          <w:r>
            <w:t>Veritas</w:t>
          </w:r>
        </w:p>
      </w:tc>
      <w:tc>
        <w:tcPr>
          <w:tcW w:w="3179" w:type="dxa"/>
        </w:tcPr>
        <w:p w14:paraId="20CDDF46" w14:textId="50688F99" w:rsidR="007734E2" w:rsidRDefault="0063512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85E90">
            <w:t>Verzija</w:t>
          </w:r>
          <w:r>
            <w:t>:           1.0</w:t>
          </w:r>
        </w:p>
      </w:tc>
    </w:tr>
    <w:tr w:rsidR="007734E2" w14:paraId="20EB6D67" w14:textId="77777777" w:rsidTr="00685E90">
      <w:tc>
        <w:tcPr>
          <w:tcW w:w="6379" w:type="dxa"/>
        </w:tcPr>
        <w:p w14:paraId="0858AB09" w14:textId="5DDFBF5A" w:rsidR="007734E2" w:rsidRDefault="00685E90">
          <w:r>
            <w:t>Procjena iteracije</w:t>
          </w:r>
        </w:p>
      </w:tc>
      <w:tc>
        <w:tcPr>
          <w:tcW w:w="3179" w:type="dxa"/>
        </w:tcPr>
        <w:p w14:paraId="4CA63FD3" w14:textId="417A3522" w:rsidR="007734E2" w:rsidRDefault="00635124">
          <w:r>
            <w:t xml:space="preserve">  </w:t>
          </w:r>
          <w:r w:rsidR="00685E90">
            <w:t>Datum</w:t>
          </w:r>
          <w:r>
            <w:t xml:space="preserve">:  </w:t>
          </w:r>
          <w:r w:rsidR="00185545">
            <w:t>2</w:t>
          </w:r>
          <w:r w:rsidR="009E0AB3">
            <w:t>0</w:t>
          </w:r>
          <w:r w:rsidR="00685E90">
            <w:t>.0</w:t>
          </w:r>
          <w:r w:rsidR="009E0AB3">
            <w:t>5</w:t>
          </w:r>
          <w:r w:rsidR="00685E90">
            <w:t>.2022</w:t>
          </w:r>
        </w:p>
      </w:tc>
    </w:tr>
  </w:tbl>
  <w:p w14:paraId="3F595586" w14:textId="77777777" w:rsidR="007734E2" w:rsidRDefault="007734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84806" w14:textId="77777777" w:rsidR="007734E2" w:rsidRDefault="007734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92663C"/>
    <w:multiLevelType w:val="hybridMultilevel"/>
    <w:tmpl w:val="AA92154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57D2C02"/>
    <w:multiLevelType w:val="hybridMultilevel"/>
    <w:tmpl w:val="F8DA8A8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AB54F9"/>
    <w:multiLevelType w:val="hybridMultilevel"/>
    <w:tmpl w:val="3C54CA8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96DD0"/>
    <w:multiLevelType w:val="multilevel"/>
    <w:tmpl w:val="4A805E4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EAF6204"/>
    <w:multiLevelType w:val="hybridMultilevel"/>
    <w:tmpl w:val="E77041E2"/>
    <w:lvl w:ilvl="0" w:tplc="141A000F">
      <w:start w:val="1"/>
      <w:numFmt w:val="decimal"/>
      <w:lvlText w:val="%1."/>
      <w:lvlJc w:val="left"/>
      <w:pPr>
        <w:ind w:left="1800" w:hanging="360"/>
      </w:pPr>
    </w:lvl>
    <w:lvl w:ilvl="1" w:tplc="141A0019" w:tentative="1">
      <w:start w:val="1"/>
      <w:numFmt w:val="lowerLetter"/>
      <w:lvlText w:val="%2."/>
      <w:lvlJc w:val="left"/>
      <w:pPr>
        <w:ind w:left="2520" w:hanging="360"/>
      </w:pPr>
    </w:lvl>
    <w:lvl w:ilvl="2" w:tplc="141A001B" w:tentative="1">
      <w:start w:val="1"/>
      <w:numFmt w:val="lowerRoman"/>
      <w:lvlText w:val="%3."/>
      <w:lvlJc w:val="right"/>
      <w:pPr>
        <w:ind w:left="3240" w:hanging="180"/>
      </w:pPr>
    </w:lvl>
    <w:lvl w:ilvl="3" w:tplc="141A000F" w:tentative="1">
      <w:start w:val="1"/>
      <w:numFmt w:val="decimal"/>
      <w:lvlText w:val="%4."/>
      <w:lvlJc w:val="left"/>
      <w:pPr>
        <w:ind w:left="3960" w:hanging="360"/>
      </w:pPr>
    </w:lvl>
    <w:lvl w:ilvl="4" w:tplc="141A0019" w:tentative="1">
      <w:start w:val="1"/>
      <w:numFmt w:val="lowerLetter"/>
      <w:lvlText w:val="%5."/>
      <w:lvlJc w:val="left"/>
      <w:pPr>
        <w:ind w:left="4680" w:hanging="360"/>
      </w:pPr>
    </w:lvl>
    <w:lvl w:ilvl="5" w:tplc="141A001B" w:tentative="1">
      <w:start w:val="1"/>
      <w:numFmt w:val="lowerRoman"/>
      <w:lvlText w:val="%6."/>
      <w:lvlJc w:val="right"/>
      <w:pPr>
        <w:ind w:left="5400" w:hanging="180"/>
      </w:pPr>
    </w:lvl>
    <w:lvl w:ilvl="6" w:tplc="141A000F" w:tentative="1">
      <w:start w:val="1"/>
      <w:numFmt w:val="decimal"/>
      <w:lvlText w:val="%7."/>
      <w:lvlJc w:val="left"/>
      <w:pPr>
        <w:ind w:left="6120" w:hanging="360"/>
      </w:pPr>
    </w:lvl>
    <w:lvl w:ilvl="7" w:tplc="141A0019" w:tentative="1">
      <w:start w:val="1"/>
      <w:numFmt w:val="lowerLetter"/>
      <w:lvlText w:val="%8."/>
      <w:lvlJc w:val="left"/>
      <w:pPr>
        <w:ind w:left="6840" w:hanging="360"/>
      </w:pPr>
    </w:lvl>
    <w:lvl w:ilvl="8" w:tplc="141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55044914">
    <w:abstractNumId w:val="0"/>
  </w:num>
  <w:num w:numId="2" w16cid:durableId="116786084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063600609">
    <w:abstractNumId w:val="10"/>
  </w:num>
  <w:num w:numId="4" w16cid:durableId="1468158755">
    <w:abstractNumId w:val="23"/>
  </w:num>
  <w:num w:numId="5" w16cid:durableId="484126099">
    <w:abstractNumId w:val="18"/>
  </w:num>
  <w:num w:numId="6" w16cid:durableId="752123046">
    <w:abstractNumId w:val="17"/>
  </w:num>
  <w:num w:numId="7" w16cid:durableId="113124513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92111151">
    <w:abstractNumId w:val="2"/>
  </w:num>
  <w:num w:numId="9" w16cid:durableId="2135172692">
    <w:abstractNumId w:val="22"/>
  </w:num>
  <w:num w:numId="10" w16cid:durableId="474874939">
    <w:abstractNumId w:val="4"/>
  </w:num>
  <w:num w:numId="11" w16cid:durableId="1807815515">
    <w:abstractNumId w:val="12"/>
  </w:num>
  <w:num w:numId="12" w16cid:durableId="758986792">
    <w:abstractNumId w:val="9"/>
  </w:num>
  <w:num w:numId="13" w16cid:durableId="323944521">
    <w:abstractNumId w:val="21"/>
  </w:num>
  <w:num w:numId="14" w16cid:durableId="735014595">
    <w:abstractNumId w:val="8"/>
  </w:num>
  <w:num w:numId="15" w16cid:durableId="273637927">
    <w:abstractNumId w:val="5"/>
  </w:num>
  <w:num w:numId="16" w16cid:durableId="1114791359">
    <w:abstractNumId w:val="20"/>
  </w:num>
  <w:num w:numId="17" w16cid:durableId="552229932">
    <w:abstractNumId w:val="16"/>
  </w:num>
  <w:num w:numId="18" w16cid:durableId="1262176813">
    <w:abstractNumId w:val="6"/>
  </w:num>
  <w:num w:numId="19" w16cid:durableId="1618102093">
    <w:abstractNumId w:val="15"/>
  </w:num>
  <w:num w:numId="20" w16cid:durableId="331182298">
    <w:abstractNumId w:val="7"/>
  </w:num>
  <w:num w:numId="21" w16cid:durableId="767238686">
    <w:abstractNumId w:val="19"/>
  </w:num>
  <w:num w:numId="22" w16cid:durableId="6905695">
    <w:abstractNumId w:val="14"/>
  </w:num>
  <w:num w:numId="23" w16cid:durableId="1192299063">
    <w:abstractNumId w:val="24"/>
  </w:num>
  <w:num w:numId="24" w16cid:durableId="1879393692">
    <w:abstractNumId w:val="13"/>
  </w:num>
  <w:num w:numId="25" w16cid:durableId="2006006822">
    <w:abstractNumId w:val="11"/>
  </w:num>
  <w:num w:numId="26" w16cid:durableId="8217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AB"/>
    <w:rsid w:val="0004624C"/>
    <w:rsid w:val="00087DF2"/>
    <w:rsid w:val="00147896"/>
    <w:rsid w:val="00185545"/>
    <w:rsid w:val="00235ED8"/>
    <w:rsid w:val="002C6CC3"/>
    <w:rsid w:val="002D7404"/>
    <w:rsid w:val="002E52A0"/>
    <w:rsid w:val="00341033"/>
    <w:rsid w:val="003759AB"/>
    <w:rsid w:val="003F476B"/>
    <w:rsid w:val="00407368"/>
    <w:rsid w:val="004C4738"/>
    <w:rsid w:val="00520AF3"/>
    <w:rsid w:val="00547D3C"/>
    <w:rsid w:val="00574A7B"/>
    <w:rsid w:val="0060490A"/>
    <w:rsid w:val="0062202C"/>
    <w:rsid w:val="00635124"/>
    <w:rsid w:val="00650D2D"/>
    <w:rsid w:val="0068098D"/>
    <w:rsid w:val="00685E90"/>
    <w:rsid w:val="007502C9"/>
    <w:rsid w:val="007734E2"/>
    <w:rsid w:val="007C3086"/>
    <w:rsid w:val="007C5A0B"/>
    <w:rsid w:val="007D3CFF"/>
    <w:rsid w:val="00833C31"/>
    <w:rsid w:val="009B7B9E"/>
    <w:rsid w:val="009E0AB3"/>
    <w:rsid w:val="00A93942"/>
    <w:rsid w:val="00AD0026"/>
    <w:rsid w:val="00BE21EB"/>
    <w:rsid w:val="00BF3234"/>
    <w:rsid w:val="00C44E30"/>
    <w:rsid w:val="00C9511F"/>
    <w:rsid w:val="00C97420"/>
    <w:rsid w:val="00DD00DF"/>
    <w:rsid w:val="00E04454"/>
    <w:rsid w:val="00FA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2F6F97"/>
  <w15:chartTrackingRefBased/>
  <w15:docId w15:val="{BBCC9947-BAFB-45E1-8511-AA19002D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9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esktop\rup_ita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rup_itass.dot</Template>
  <TotalTime>169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Assessment</vt:lpstr>
    </vt:vector>
  </TitlesOfParts>
  <Company>&lt;Company Name&gt;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Korisnik</dc:creator>
  <cp:keywords/>
  <dc:description/>
  <cp:lastModifiedBy>Danijela Milanović</cp:lastModifiedBy>
  <cp:revision>20</cp:revision>
  <cp:lastPrinted>1899-12-31T23:00:00Z</cp:lastPrinted>
  <dcterms:created xsi:type="dcterms:W3CDTF">2022-04-08T17:43:00Z</dcterms:created>
  <dcterms:modified xsi:type="dcterms:W3CDTF">2022-05-20T19:37:00Z</dcterms:modified>
</cp:coreProperties>
</file>