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9B6B" w14:textId="77777777" w:rsidR="00F02BA8" w:rsidRDefault="00F02BA8" w:rsidP="00F02BA8">
      <w:pPr>
        <w:pStyle w:val="Title"/>
        <w:jc w:val="right"/>
      </w:pPr>
      <w:r>
        <w:t>Sistem za upravljanje predmetima u sudovima-Veritas</w:t>
      </w:r>
    </w:p>
    <w:p w14:paraId="0F3C1744" w14:textId="2F7C2154" w:rsidR="00024A96" w:rsidRDefault="0088503A" w:rsidP="00024A96">
      <w:pPr>
        <w:pStyle w:val="Title"/>
        <w:jc w:val="right"/>
      </w:pPr>
      <w:r>
        <w:t>Napomene o izdanju</w:t>
      </w:r>
    </w:p>
    <w:p w14:paraId="0F553272" w14:textId="77777777" w:rsidR="00024A96" w:rsidRDefault="00024A96" w:rsidP="00024A96">
      <w:pPr>
        <w:pStyle w:val="Title"/>
        <w:jc w:val="right"/>
      </w:pPr>
    </w:p>
    <w:p w14:paraId="527CEF5E" w14:textId="77777777" w:rsidR="00024A96" w:rsidRDefault="00024A96" w:rsidP="00024A96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14:paraId="1DF7CC95" w14:textId="77777777" w:rsidR="00024A96" w:rsidRDefault="00024A96" w:rsidP="00024A96"/>
    <w:p w14:paraId="46702507" w14:textId="77777777" w:rsidR="00024A96" w:rsidRDefault="00024A96" w:rsidP="00024A96">
      <w:pPr>
        <w:sectPr w:rsidR="00024A9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7496086" w14:textId="77777777" w:rsidR="00024A96" w:rsidRDefault="00024A96" w:rsidP="00024A96">
      <w:pPr>
        <w:pStyle w:val="Title"/>
      </w:pPr>
      <w:r>
        <w:lastRenderedPageBreak/>
        <w:t>Istorija Revizija</w:t>
      </w:r>
    </w:p>
    <w:p w14:paraId="3508CC7F" w14:textId="77777777" w:rsidR="00024A96" w:rsidRPr="00024A96" w:rsidRDefault="00024A96" w:rsidP="00024A96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4A96" w14:paraId="6EC9C3A8" w14:textId="77777777" w:rsidTr="00666CC1">
        <w:tc>
          <w:tcPr>
            <w:tcW w:w="2304" w:type="dxa"/>
          </w:tcPr>
          <w:p w14:paraId="2D99F97B" w14:textId="77777777" w:rsidR="00024A96" w:rsidRDefault="00024A96" w:rsidP="002031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704B941" w14:textId="77777777" w:rsidR="00024A96" w:rsidRDefault="00024A96" w:rsidP="002031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5B43B6B9" w14:textId="77777777" w:rsidR="00024A96" w:rsidRDefault="00024A96" w:rsidP="002031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4FC5B551" w14:textId="77777777" w:rsidR="00024A96" w:rsidRDefault="00024A96" w:rsidP="00024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24A96" w14:paraId="0F6E7BA1" w14:textId="77777777" w:rsidTr="00666CC1">
        <w:tc>
          <w:tcPr>
            <w:tcW w:w="2304" w:type="dxa"/>
          </w:tcPr>
          <w:p w14:paraId="4D63FF10" w14:textId="77777777" w:rsidR="00024A96" w:rsidRDefault="00666CC1" w:rsidP="0020310A">
            <w:pPr>
              <w:pStyle w:val="Tabletext"/>
            </w:pPr>
            <w:r>
              <w:t>15.09.</w:t>
            </w:r>
            <w:r w:rsidR="00024A96">
              <w:t>2022</w:t>
            </w:r>
          </w:p>
        </w:tc>
        <w:tc>
          <w:tcPr>
            <w:tcW w:w="1152" w:type="dxa"/>
          </w:tcPr>
          <w:p w14:paraId="103CEC8C" w14:textId="77777777" w:rsidR="00024A96" w:rsidRDefault="00024A96" w:rsidP="0020310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0C4B6146" w14:textId="77777777" w:rsidR="00024A96" w:rsidRDefault="00024A96" w:rsidP="0020310A">
            <w:pPr>
              <w:pStyle w:val="Tabletext"/>
            </w:pPr>
            <w:r>
              <w:t>Prvo izdanje</w:t>
            </w:r>
          </w:p>
        </w:tc>
        <w:tc>
          <w:tcPr>
            <w:tcW w:w="2304" w:type="dxa"/>
          </w:tcPr>
          <w:p w14:paraId="42DF6690" w14:textId="77777777" w:rsidR="00024A96" w:rsidRDefault="00024A96" w:rsidP="0020310A">
            <w:pPr>
              <w:pStyle w:val="Tabletext"/>
            </w:pPr>
            <w:r>
              <w:t>Miljan Bodiroga</w:t>
            </w:r>
          </w:p>
        </w:tc>
      </w:tr>
    </w:tbl>
    <w:p w14:paraId="1C8996BF" w14:textId="77777777" w:rsidR="00024A96" w:rsidRDefault="00024A96" w:rsidP="00024A96"/>
    <w:p w14:paraId="6568ED42" w14:textId="77777777" w:rsidR="00024A96" w:rsidRDefault="00024A96" w:rsidP="00024A96"/>
    <w:p w14:paraId="0562EEF2" w14:textId="77777777" w:rsidR="00C72131" w:rsidRDefault="00C72131" w:rsidP="00024A96">
      <w:pPr>
        <w:pStyle w:val="Title"/>
      </w:pPr>
    </w:p>
    <w:p w14:paraId="3F7577F4" w14:textId="77777777" w:rsidR="00C72131" w:rsidRPr="00C72131" w:rsidRDefault="00C72131" w:rsidP="00C72131"/>
    <w:p w14:paraId="1887B4C5" w14:textId="77777777" w:rsidR="00C72131" w:rsidRPr="00C72131" w:rsidRDefault="00C72131" w:rsidP="00C72131"/>
    <w:p w14:paraId="292E96FA" w14:textId="77777777" w:rsidR="00C72131" w:rsidRPr="00C72131" w:rsidRDefault="00C72131" w:rsidP="00C72131"/>
    <w:p w14:paraId="7B62AB24" w14:textId="77777777" w:rsidR="00C72131" w:rsidRPr="00C72131" w:rsidRDefault="00C72131" w:rsidP="00C72131"/>
    <w:p w14:paraId="134C785F" w14:textId="77777777" w:rsidR="00C72131" w:rsidRPr="00C72131" w:rsidRDefault="00C72131" w:rsidP="00C72131"/>
    <w:p w14:paraId="77B28463" w14:textId="77777777" w:rsidR="00C72131" w:rsidRPr="00C72131" w:rsidRDefault="00C72131" w:rsidP="00C72131"/>
    <w:p w14:paraId="168DCCCB" w14:textId="77777777" w:rsidR="00C72131" w:rsidRPr="00C72131" w:rsidRDefault="00C72131" w:rsidP="00C72131"/>
    <w:p w14:paraId="58F640EA" w14:textId="77777777" w:rsidR="00C72131" w:rsidRPr="00C72131" w:rsidRDefault="00C72131" w:rsidP="00C72131"/>
    <w:p w14:paraId="7A25418C" w14:textId="77777777" w:rsidR="00C72131" w:rsidRPr="00C72131" w:rsidRDefault="00C72131" w:rsidP="00C72131"/>
    <w:p w14:paraId="02509152" w14:textId="77777777" w:rsidR="00C72131" w:rsidRPr="00C72131" w:rsidRDefault="00C72131" w:rsidP="00C72131"/>
    <w:p w14:paraId="67E3BB32" w14:textId="77777777" w:rsidR="00C72131" w:rsidRPr="00C72131" w:rsidRDefault="00C72131" w:rsidP="00C72131"/>
    <w:p w14:paraId="26916727" w14:textId="77777777" w:rsidR="00C72131" w:rsidRPr="00C72131" w:rsidRDefault="00C72131" w:rsidP="00C72131"/>
    <w:p w14:paraId="332F028F" w14:textId="77777777" w:rsidR="00C72131" w:rsidRPr="00C72131" w:rsidRDefault="00C72131" w:rsidP="00C72131"/>
    <w:p w14:paraId="2D81F50D" w14:textId="77777777" w:rsidR="00C72131" w:rsidRPr="00C72131" w:rsidRDefault="00C72131" w:rsidP="00C72131"/>
    <w:p w14:paraId="6DA2CA0A" w14:textId="77777777" w:rsidR="00C72131" w:rsidRPr="00C72131" w:rsidRDefault="00C72131" w:rsidP="00C72131"/>
    <w:p w14:paraId="192DC511" w14:textId="77777777" w:rsidR="00C72131" w:rsidRPr="00C72131" w:rsidRDefault="00C72131" w:rsidP="00C72131"/>
    <w:p w14:paraId="0BEDD227" w14:textId="77777777" w:rsidR="00C72131" w:rsidRDefault="00C72131" w:rsidP="00C72131">
      <w:pPr>
        <w:pStyle w:val="Title"/>
        <w:jc w:val="right"/>
      </w:pPr>
    </w:p>
    <w:p w14:paraId="3DA3E5C1" w14:textId="77777777" w:rsidR="00024A96" w:rsidRDefault="00024A96" w:rsidP="00024A96">
      <w:pPr>
        <w:pStyle w:val="Title"/>
      </w:pPr>
      <w:r w:rsidRPr="00C72131">
        <w:br w:type="page"/>
      </w:r>
      <w:r>
        <w:lastRenderedPageBreak/>
        <w:t>Sadržaj</w:t>
      </w:r>
    </w:p>
    <w:p w14:paraId="53B1F0CF" w14:textId="77777777" w:rsidR="00024A96" w:rsidRDefault="00024A96" w:rsidP="00024A9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700AEA" w14:textId="77777777" w:rsidR="00024A96" w:rsidRDefault="00024A96" w:rsidP="00024A9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 xml:space="preserve"> </w:t>
      </w:r>
      <w:r>
        <w:rPr>
          <w:noProof/>
        </w:rPr>
        <w:tab/>
        <w:t xml:space="preserve">Odricanje od garancije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5FAB6B" w14:textId="77777777" w:rsidR="00024A96" w:rsidRDefault="00024A96" w:rsidP="00024A9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3FFDD0" w14:textId="77777777" w:rsidR="00024A96" w:rsidRDefault="00024A96" w:rsidP="00024A9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F8FB84" w14:textId="77777777" w:rsidR="00024A96" w:rsidRDefault="00024A96" w:rsidP="00024A9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Definicije, Skraćenice i Akronimi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D5C09C" w14:textId="77777777" w:rsidR="00024A96" w:rsidRDefault="00024A96" w:rsidP="00024A9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4AE95A" w14:textId="77777777" w:rsidR="00024A96" w:rsidRDefault="00024A96" w:rsidP="00024A9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1.6</w:t>
      </w:r>
      <w:r>
        <w:rPr>
          <w:noProof/>
          <w:sz w:val="24"/>
          <w:szCs w:val="24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E702E2" w14:textId="77777777" w:rsidR="00024A96" w:rsidRDefault="00024A96" w:rsidP="00024A9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 ovom izdanju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663BC5" w14:textId="77777777" w:rsidR="00024A96" w:rsidRDefault="00024A96" w:rsidP="00024A9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Kompatibilni proizvodi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0FB9B9" w14:textId="77777777" w:rsidR="00024A96" w:rsidRDefault="00024A96" w:rsidP="00024A9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Nadogradnje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54E125" w14:textId="77777777" w:rsidR="00024A96" w:rsidRDefault="00024A96" w:rsidP="00024A9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Nove funkcije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4E3AB4" w14:textId="77777777" w:rsidR="00024A96" w:rsidRDefault="00024A96" w:rsidP="00024A9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Poznati  Bugovi i 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2F0BBE" w14:textId="77777777" w:rsidR="00024A96" w:rsidRDefault="00024A96" w:rsidP="00024A96">
      <w:pPr>
        <w:pStyle w:val="Title"/>
      </w:pPr>
      <w:r>
        <w:fldChar w:fldCharType="end"/>
      </w:r>
      <w:r>
        <w:br w:type="page"/>
      </w:r>
      <w:fldSimple w:instr=" TITLE  \* MERGEFORMAT ">
        <w:r>
          <w:t>Release Notes</w:t>
        </w:r>
      </w:fldSimple>
    </w:p>
    <w:p w14:paraId="2EE257B5" w14:textId="77777777" w:rsidR="00024A96" w:rsidRDefault="00024A96" w:rsidP="00024A96">
      <w:pPr>
        <w:pStyle w:val="Heading1"/>
      </w:pPr>
      <w:r>
        <w:t>Uvod</w:t>
      </w:r>
    </w:p>
    <w:p w14:paraId="3C4B92DF" w14:textId="77777777" w:rsidR="00024A96" w:rsidRDefault="00024A96" w:rsidP="00024A96">
      <w:pPr>
        <w:ind w:firstLine="720"/>
      </w:pPr>
      <w:bookmarkStart w:id="0" w:name="_Toc494194965"/>
      <w:bookmarkStart w:id="1" w:name="_Toc456598587"/>
      <w:bookmarkStart w:id="2" w:name="_Toc456600918"/>
      <w:r>
        <w:t xml:space="preserve">Release Notes su dokumenti koji se isporučuju zajedno sa sofverskim proizvodom, često čak i kad je </w:t>
      </w:r>
      <w:r>
        <w:tab/>
        <w:t>softver u fazi razvoja ili testiranja.</w:t>
      </w:r>
    </w:p>
    <w:bookmarkEnd w:id="0"/>
    <w:p w14:paraId="3A4E3FDE" w14:textId="77777777" w:rsidR="00024A96" w:rsidRDefault="00024A96" w:rsidP="00024A96">
      <w:pPr>
        <w:pStyle w:val="Heading2"/>
      </w:pPr>
      <w:r>
        <w:t>Odricanje od garancije</w:t>
      </w:r>
    </w:p>
    <w:p w14:paraId="66F4ECBB" w14:textId="77777777" w:rsidR="00024A96" w:rsidRDefault="00024A96" w:rsidP="00024A96">
      <w:pPr>
        <w:pStyle w:val="Blockquote"/>
        <w:ind w:left="720" w:right="1080"/>
      </w:pPr>
      <w:r>
        <w:rPr>
          <w:sz w:val="18"/>
        </w:rPr>
        <w:t xml:space="preserve">G2 kao proizvođač ove aplikacije </w:t>
      </w:r>
      <w:r w:rsidRPr="0075113B">
        <w:rPr>
          <w:sz w:val="20"/>
        </w:rPr>
        <w:t>ne daje nikakve izjave ili garancije, ni izričite n</w:t>
      </w:r>
      <w:r>
        <w:rPr>
          <w:sz w:val="20"/>
        </w:rPr>
        <w:t xml:space="preserve">i posljedične, od strane ili s </w:t>
      </w:r>
      <w:r w:rsidRPr="0075113B">
        <w:rPr>
          <w:sz w:val="20"/>
        </w:rPr>
        <w:t>obzirom na bilo šta u ovom dokumentu, te neće biti odgovoran</w:t>
      </w:r>
      <w:r>
        <w:rPr>
          <w:sz w:val="20"/>
        </w:rPr>
        <w:t>a</w:t>
      </w:r>
      <w:r w:rsidRPr="0075113B">
        <w:rPr>
          <w:sz w:val="20"/>
        </w:rPr>
        <w:t xml:space="preserve"> za bi</w:t>
      </w:r>
      <w:r>
        <w:rPr>
          <w:sz w:val="20"/>
        </w:rPr>
        <w:t xml:space="preserve">lo koju implicitnu garanciju o </w:t>
      </w:r>
      <w:r w:rsidRPr="0075113B">
        <w:rPr>
          <w:sz w:val="20"/>
        </w:rPr>
        <w:t>mogućnosti prodaje ili prilagođavanju za određenu namjenu ili za bilo koju posebnu štetu ili</w:t>
      </w:r>
      <w:r>
        <w:t xml:space="preserve"> </w:t>
      </w:r>
      <w:r w:rsidRPr="0011657E">
        <w:rPr>
          <w:sz w:val="20"/>
        </w:rPr>
        <w:t>posljedice</w:t>
      </w:r>
      <w:r>
        <w:rPr>
          <w:sz w:val="20"/>
        </w:rPr>
        <w:t>.</w:t>
      </w:r>
    </w:p>
    <w:p w14:paraId="5D2AADE7" w14:textId="77777777" w:rsidR="00024A96" w:rsidRPr="0011657E" w:rsidRDefault="00024A96" w:rsidP="00024A96">
      <w:pPr>
        <w:pStyle w:val="Blockquote"/>
        <w:ind w:left="720" w:right="1080"/>
        <w:jc w:val="center"/>
      </w:pPr>
      <w:r>
        <w:rPr>
          <w:b/>
          <w:sz w:val="18"/>
        </w:rPr>
        <w:t xml:space="preserve">Copyright © </w:t>
      </w:r>
      <w:r>
        <w:rPr>
          <w:b/>
          <w:sz w:val="18"/>
        </w:rPr>
        <w:fldChar w:fldCharType="begin"/>
      </w:r>
      <w:r>
        <w:rPr>
          <w:b/>
          <w:sz w:val="18"/>
        </w:rPr>
        <w:instrText xml:space="preserve"> DATE \@ "YYYY" \* MERGEFORMAT </w:instrText>
      </w:r>
      <w:r>
        <w:rPr>
          <w:b/>
          <w:sz w:val="18"/>
        </w:rPr>
        <w:fldChar w:fldCharType="separate"/>
      </w:r>
      <w:r w:rsidR="0088503A">
        <w:rPr>
          <w:b/>
          <w:noProof/>
          <w:sz w:val="18"/>
        </w:rPr>
        <w:t>2022</w:t>
      </w:r>
      <w:r>
        <w:rPr>
          <w:b/>
          <w:sz w:val="18"/>
        </w:rPr>
        <w:fldChar w:fldCharType="end"/>
      </w:r>
      <w:r>
        <w:t xml:space="preserve">, </w:t>
      </w:r>
      <w:r>
        <w:rPr>
          <w:b/>
          <w:sz w:val="18"/>
        </w:rPr>
        <w:t>G2</w:t>
      </w:r>
      <w:r>
        <w:t>.</w:t>
      </w:r>
      <w:r>
        <w:rPr>
          <w:b/>
          <w:sz w:val="18"/>
        </w:rPr>
        <w:br/>
        <w:t>Sva prava zadržana.</w:t>
      </w:r>
    </w:p>
    <w:bookmarkEnd w:id="1"/>
    <w:bookmarkEnd w:id="2"/>
    <w:p w14:paraId="495E6D4E" w14:textId="77777777" w:rsidR="00024A96" w:rsidRDefault="00024A96" w:rsidP="00024A96">
      <w:pPr>
        <w:pStyle w:val="Heading2"/>
      </w:pPr>
      <w:r>
        <w:t>Svrha</w:t>
      </w:r>
    </w:p>
    <w:p w14:paraId="469422E0" w14:textId="77777777" w:rsidR="00024A96" w:rsidRPr="007B5946" w:rsidRDefault="00024A96" w:rsidP="00024A96">
      <w:pPr>
        <w:pStyle w:val="BodyText"/>
      </w:pPr>
      <w:bookmarkStart w:id="3" w:name="_Toc456598588"/>
      <w:bookmarkStart w:id="4" w:name="_Toc456600919"/>
      <w:r>
        <w:t>Svrha ovog dokumenta je da objavi nove bitne karakteristike i promjene u ovom izdanju Veritas-a    programa. Takođe dokumentuje poznate probleme i načine kako ih zaobići.</w:t>
      </w:r>
      <w:bookmarkEnd w:id="3"/>
      <w:bookmarkEnd w:id="4"/>
    </w:p>
    <w:p w14:paraId="3C0AC78A" w14:textId="77777777" w:rsidR="00024A96" w:rsidRDefault="00024A96" w:rsidP="00024A96">
      <w:pPr>
        <w:pStyle w:val="Heading2"/>
      </w:pPr>
      <w:r>
        <w:t>Područje primjene</w:t>
      </w:r>
    </w:p>
    <w:p w14:paraId="0495BCA6" w14:textId="77777777" w:rsidR="00024A96" w:rsidRDefault="00024A96" w:rsidP="00024A96">
      <w:pPr>
        <w:pStyle w:val="BodyText"/>
      </w:pPr>
      <w:r>
        <w:t>Ovaj document opisuje aplikaciju Veritas.</w:t>
      </w:r>
    </w:p>
    <w:p w14:paraId="7F72D2AA" w14:textId="77777777" w:rsidR="00024A96" w:rsidRDefault="00024A96" w:rsidP="00024A96">
      <w:pPr>
        <w:pStyle w:val="BodyText"/>
      </w:pPr>
      <w:r>
        <w:t>Verzija programa 1.0</w:t>
      </w:r>
    </w:p>
    <w:p w14:paraId="7308C3F5" w14:textId="77777777" w:rsidR="00024A96" w:rsidRPr="001E34FC" w:rsidRDefault="00024A96" w:rsidP="00024A96">
      <w:pPr>
        <w:ind w:left="720"/>
      </w:pPr>
    </w:p>
    <w:p w14:paraId="3252861D" w14:textId="77777777" w:rsidR="00024A96" w:rsidRDefault="00024A96" w:rsidP="00024A96">
      <w:pPr>
        <w:pStyle w:val="Heading2"/>
      </w:pPr>
      <w:r>
        <w:t>Definicije, Skraćenice i Akronimi</w:t>
      </w:r>
    </w:p>
    <w:p w14:paraId="22EFE6F8" w14:textId="77777777" w:rsidR="00024A96" w:rsidRPr="001E34FC" w:rsidRDefault="00024A96" w:rsidP="00024A96">
      <w:pPr>
        <w:ind w:left="720"/>
      </w:pPr>
      <w:r>
        <w:t>Pogledati dokument Rječnik u kome su objašnjeni pojmovi koji se koriste u ovom dokumentu.</w:t>
      </w:r>
    </w:p>
    <w:p w14:paraId="687C892A" w14:textId="77777777" w:rsidR="00024A96" w:rsidRDefault="00024A96" w:rsidP="00024A96">
      <w:pPr>
        <w:pStyle w:val="Heading2"/>
      </w:pPr>
      <w:bookmarkStart w:id="5" w:name="_Toc456598590"/>
      <w:bookmarkStart w:id="6" w:name="_Toc456600921"/>
      <w:bookmarkStart w:id="7" w:name="_Toc494194969"/>
      <w:r>
        <w:t>Referen</w:t>
      </w:r>
      <w:bookmarkEnd w:id="5"/>
      <w:bookmarkEnd w:id="6"/>
      <w:bookmarkEnd w:id="7"/>
      <w:r>
        <w:t>ce</w:t>
      </w:r>
    </w:p>
    <w:p w14:paraId="0CA6FEA1" w14:textId="77777777" w:rsidR="00024A96" w:rsidRPr="00A240DC" w:rsidRDefault="00024A96" w:rsidP="00024A96">
      <w:pPr>
        <w:ind w:left="720"/>
      </w:pPr>
      <w:r>
        <w:t>Dokument Rječnik iz projektne dokumnetacije.</w:t>
      </w:r>
    </w:p>
    <w:p w14:paraId="7D832F51" w14:textId="77777777" w:rsidR="00024A96" w:rsidRDefault="00024A96" w:rsidP="00024A96">
      <w:pPr>
        <w:pStyle w:val="Heading2"/>
      </w:pPr>
      <w:r>
        <w:t>Pregled</w:t>
      </w:r>
    </w:p>
    <w:p w14:paraId="2CBB258C" w14:textId="77777777" w:rsidR="00024A96" w:rsidRPr="00A240DC" w:rsidRDefault="00024A96" w:rsidP="00024A96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Dokument je organizovan u 4 sekcije gdje je sekcija 2 govori o ovom izadanju ,sekcija 3 govori o uređajima sa kojima je kompatibilna ova verzija , sekcija 4 govori o novim ažuriranjima koje očekuju aplikaciju i sekcija 5 govori o novim funkcijama koje će aplikacija imati u narednim izdanjima.</w:t>
      </w:r>
    </w:p>
    <w:p w14:paraId="229C2DB9" w14:textId="77777777" w:rsidR="00024A96" w:rsidRDefault="00024A96" w:rsidP="00024A96">
      <w:pPr>
        <w:pStyle w:val="Heading1"/>
        <w:rPr>
          <w:b w:val="0"/>
        </w:rPr>
      </w:pPr>
      <w:r>
        <w:t>O ovom izdanju</w:t>
      </w:r>
    </w:p>
    <w:p w14:paraId="5C92DF15" w14:textId="77777777" w:rsidR="00024A96" w:rsidRPr="00156A15" w:rsidRDefault="00024A96" w:rsidP="00024A96">
      <w:pPr>
        <w:ind w:left="720"/>
      </w:pPr>
      <w:r>
        <w:t>U ovoj verziji omogućen je unos, izmjena, čitanje i brisanje podataka, generisanje izvještaja, prijava na sistem.</w:t>
      </w:r>
    </w:p>
    <w:p w14:paraId="09851069" w14:textId="77777777" w:rsidR="00024A96" w:rsidRDefault="00024A96" w:rsidP="00024A96">
      <w:pPr>
        <w:ind w:firstLine="720"/>
      </w:pPr>
      <w:r>
        <w:t>Informacioni sistem Veritas je testiran na sledećim operativnim sistemima:</w:t>
      </w:r>
    </w:p>
    <w:p w14:paraId="50D32F36" w14:textId="77777777" w:rsidR="00024A96" w:rsidRDefault="00024A96" w:rsidP="00024A96">
      <w:pPr>
        <w:ind w:firstLine="720"/>
      </w:pPr>
    </w:p>
    <w:p w14:paraId="50C704C1" w14:textId="77777777" w:rsidR="00024A96" w:rsidRDefault="00024A96" w:rsidP="00024A96">
      <w:pPr>
        <w:numPr>
          <w:ilvl w:val="0"/>
          <w:numId w:val="34"/>
        </w:numPr>
      </w:pPr>
      <w:r>
        <w:t>Windwos 10</w:t>
      </w:r>
    </w:p>
    <w:p w14:paraId="7E0E4DA8" w14:textId="77777777" w:rsidR="00024A96" w:rsidRDefault="00024A96" w:rsidP="00024A96">
      <w:pPr>
        <w:numPr>
          <w:ilvl w:val="0"/>
          <w:numId w:val="34"/>
        </w:numPr>
      </w:pPr>
      <w:r>
        <w:t>Windows 11</w:t>
      </w:r>
    </w:p>
    <w:p w14:paraId="05C6154E" w14:textId="77777777" w:rsidR="00024A96" w:rsidRDefault="00024A96" w:rsidP="00024A96"/>
    <w:p w14:paraId="1B2BFAC6" w14:textId="77777777" w:rsidR="00024A96" w:rsidRDefault="00024A96" w:rsidP="00024A96">
      <w:r>
        <w:tab/>
        <w:t xml:space="preserve">Zbog portabilnosti Java programskog jezika, ova aplikacija nema ograničenja kad je u pitanju platforma. </w:t>
      </w:r>
      <w:r>
        <w:tab/>
        <w:t xml:space="preserve">Bez problema se može koristiti na svim, danas popularnim operativnim sistemima. Jedino što je potrebno </w:t>
      </w:r>
      <w:r>
        <w:tab/>
        <w:t>da krajnji korisnik ima jeste jdk biblioteku java funkcija.</w:t>
      </w:r>
    </w:p>
    <w:p w14:paraId="01404291" w14:textId="77777777" w:rsidR="00024A96" w:rsidRDefault="00024A96" w:rsidP="00024A96">
      <w:r>
        <w:tab/>
        <w:t>Aplikacija može da se izvršava na 32-bitnim kao in a 64-bitnim.</w:t>
      </w:r>
    </w:p>
    <w:p w14:paraId="194676D7" w14:textId="77777777" w:rsidR="00024A96" w:rsidRDefault="00024A96" w:rsidP="00024A96">
      <w:pPr>
        <w:pStyle w:val="InfoBlue"/>
        <w:rPr>
          <w:i w:val="0"/>
        </w:rPr>
      </w:pPr>
    </w:p>
    <w:p w14:paraId="3F49D87E" w14:textId="77777777" w:rsidR="00024A96" w:rsidRPr="00024A96" w:rsidRDefault="00024A96" w:rsidP="00024A96">
      <w:pPr>
        <w:pStyle w:val="BodyText"/>
      </w:pPr>
    </w:p>
    <w:p w14:paraId="0F033C92" w14:textId="77777777" w:rsidR="00024A96" w:rsidRDefault="00024A96" w:rsidP="00024A96">
      <w:pPr>
        <w:pStyle w:val="Heading1"/>
      </w:pPr>
      <w:r>
        <w:t>Kompatibilni proizvodi</w:t>
      </w:r>
    </w:p>
    <w:p w14:paraId="0A37604B" w14:textId="77777777" w:rsidR="00024A96" w:rsidRDefault="00024A96" w:rsidP="00024A96">
      <w:r>
        <w:t xml:space="preserve"> </w:t>
      </w:r>
    </w:p>
    <w:p w14:paraId="0975DA04" w14:textId="77777777" w:rsidR="00024A96" w:rsidRDefault="00024A96" w:rsidP="00024A96">
      <w:r>
        <w:t xml:space="preserve">               Zbog portabilnosti Java programskog jezika, ova aplikacija nema ograničenja kad je u pitanju platforma. </w:t>
      </w:r>
      <w:r>
        <w:lastRenderedPageBreak/>
        <w:tab/>
        <w:t xml:space="preserve">Bez problema se može koristiti na svim, danas popularnim operativnim sistemima. Jedino što je potrebno </w:t>
      </w:r>
      <w:r>
        <w:tab/>
        <w:t>da krajnji korisnik ima jeste jdk biblioteku java funkcija.</w:t>
      </w:r>
    </w:p>
    <w:p w14:paraId="09398AD9" w14:textId="77777777" w:rsidR="00024A96" w:rsidRDefault="00024A96" w:rsidP="00024A96">
      <w:r>
        <w:tab/>
        <w:t>Aplikacija može da se izvršava na 32-bitnim kao in a 64-bitnim.</w:t>
      </w:r>
    </w:p>
    <w:p w14:paraId="7F904D91" w14:textId="77777777" w:rsidR="00024A96" w:rsidRDefault="00024A96" w:rsidP="00024A96">
      <w:pPr>
        <w:pStyle w:val="Heading1"/>
        <w:rPr>
          <w:b w:val="0"/>
        </w:rPr>
      </w:pPr>
      <w:r>
        <w:t>Nadogradnje</w:t>
      </w:r>
    </w:p>
    <w:p w14:paraId="5DFCB05B" w14:textId="77777777" w:rsidR="00024A96" w:rsidRPr="00A8093E" w:rsidRDefault="00024A96" w:rsidP="00024A96">
      <w:pPr>
        <w:pStyle w:val="BodyText"/>
      </w:pPr>
      <w:bookmarkStart w:id="8" w:name="_Toc494194974"/>
      <w:r>
        <w:t>U narednim verzijama će biti dostupan veći broj funkcija za generisanje izvještaja kao i brojna poboljšanja korisničkog interfejsa. Nadogradnja na novu verziju programa će biti dostupna direktno iz aplikacije.</w:t>
      </w:r>
    </w:p>
    <w:p w14:paraId="4206767D" w14:textId="77777777" w:rsidR="00024A96" w:rsidRDefault="00024A96" w:rsidP="00024A96">
      <w:pPr>
        <w:pStyle w:val="Heading1"/>
      </w:pPr>
      <w:r>
        <w:t>N</w:t>
      </w:r>
      <w:bookmarkEnd w:id="8"/>
      <w:r>
        <w:t>ove funkcije</w:t>
      </w:r>
    </w:p>
    <w:p w14:paraId="0CFC74AD" w14:textId="77777777" w:rsidR="00024A96" w:rsidRDefault="00024A96" w:rsidP="00024A96">
      <w:pPr>
        <w:pStyle w:val="BodyText"/>
      </w:pPr>
      <w:r>
        <w:t>Zbog toga što je ovo prvo izdanje aplikacije sve funkcije navedene u odjeljku O ovom izdanju su ujedno i nove funkcije.</w:t>
      </w:r>
    </w:p>
    <w:p w14:paraId="4C14CD77" w14:textId="77777777" w:rsidR="00024A96" w:rsidRDefault="00024A96" w:rsidP="00024A96">
      <w:pPr>
        <w:pStyle w:val="Heading1"/>
      </w:pPr>
      <w:bookmarkStart w:id="9" w:name="_Toc494194975"/>
      <w:r>
        <w:t xml:space="preserve">Poznati  Bugovi </w:t>
      </w:r>
      <w:bookmarkEnd w:id="9"/>
      <w:r>
        <w:t>i ograničenja</w:t>
      </w:r>
    </w:p>
    <w:p w14:paraId="551B260C" w14:textId="77777777" w:rsidR="00024A96" w:rsidRPr="009F15F0" w:rsidRDefault="00024A96" w:rsidP="00024A96">
      <w:pPr>
        <w:ind w:left="720"/>
      </w:pPr>
      <w:r>
        <w:t>Zbog svoje jednostavnosti aplikacija trenutno nema bugova i ograničenja.</w:t>
      </w:r>
    </w:p>
    <w:p w14:paraId="0D8F6FB5" w14:textId="77777777" w:rsidR="00024A96" w:rsidRPr="00024A96" w:rsidRDefault="00024A96" w:rsidP="00024A96"/>
    <w:sectPr w:rsidR="00024A96" w:rsidRPr="00024A9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FFB6" w14:textId="77777777" w:rsidR="00FD4880" w:rsidRDefault="00FD4880">
      <w:pPr>
        <w:spacing w:line="240" w:lineRule="auto"/>
      </w:pPr>
      <w:r>
        <w:separator/>
      </w:r>
    </w:p>
  </w:endnote>
  <w:endnote w:type="continuationSeparator" w:id="0">
    <w:p w14:paraId="680B4406" w14:textId="77777777" w:rsidR="00FD4880" w:rsidRDefault="00FD4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59C0F" w14:textId="77777777" w:rsidR="00024A96" w:rsidRDefault="00024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80C284" w14:textId="77777777" w:rsidR="00024A96" w:rsidRDefault="00024A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C806" w14:textId="77777777" w:rsidR="00C72131" w:rsidRDefault="00C721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A6C2" w14:textId="77777777" w:rsidR="00C72131" w:rsidRDefault="00C721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02F3" w14:paraId="6F183A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C0033" w14:textId="77777777" w:rsidR="00C602F3" w:rsidRDefault="00024A96" w:rsidP="00024A96">
          <w:pPr>
            <w:ind w:right="360"/>
          </w:pPr>
          <w:r>
            <w:t>Za Generalu Upotrebu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704891" w14:textId="77777777" w:rsidR="00C602F3" w:rsidRDefault="00FC6406" w:rsidP="00666CC1">
          <w:pPr>
            <w:jc w:val="center"/>
          </w:pPr>
          <w:r>
            <w:sym w:font="Symbol" w:char="F0D3"/>
          </w:r>
          <w:r w:rsidR="00666CC1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503A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9CCAAD" w14:textId="77777777" w:rsidR="00C602F3" w:rsidRDefault="00FC6406" w:rsidP="00C72131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02BA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F955A51" w14:textId="77777777" w:rsidR="00C602F3" w:rsidRDefault="00C602F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DF0B" w14:textId="77777777" w:rsidR="00C602F3" w:rsidRDefault="00C60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6F9D" w14:textId="77777777" w:rsidR="00FD4880" w:rsidRDefault="00FD4880">
      <w:pPr>
        <w:spacing w:line="240" w:lineRule="auto"/>
      </w:pPr>
      <w:r>
        <w:separator/>
      </w:r>
    </w:p>
  </w:footnote>
  <w:footnote w:type="continuationSeparator" w:id="0">
    <w:p w14:paraId="725A3B43" w14:textId="77777777" w:rsidR="00FD4880" w:rsidRDefault="00FD48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56D0F" w14:textId="77777777" w:rsidR="00C72131" w:rsidRDefault="00C721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28AF" w14:textId="77777777" w:rsidR="00024A96" w:rsidRDefault="00024A96">
    <w:pPr>
      <w:rPr>
        <w:sz w:val="24"/>
      </w:rPr>
    </w:pPr>
  </w:p>
  <w:p w14:paraId="15F4AFCC" w14:textId="77777777" w:rsidR="00024A96" w:rsidRDefault="00024A96">
    <w:pPr>
      <w:pBdr>
        <w:top w:val="single" w:sz="6" w:space="1" w:color="auto"/>
      </w:pBdr>
      <w:rPr>
        <w:sz w:val="24"/>
      </w:rPr>
    </w:pPr>
  </w:p>
  <w:p w14:paraId="6708E013" w14:textId="77777777" w:rsidR="00024A96" w:rsidRDefault="00024A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666CC1">
      <w:rPr>
        <w:rFonts w:ascii="Arial" w:hAnsi="Arial"/>
        <w:b/>
        <w:sz w:val="36"/>
      </w:rPr>
      <w:t xml:space="preserve">rupa </w:t>
    </w:r>
    <w:r>
      <w:rPr>
        <w:rFonts w:ascii="Arial" w:hAnsi="Arial"/>
        <w:b/>
        <w:sz w:val="36"/>
      </w:rPr>
      <w:t>2</w:t>
    </w:r>
  </w:p>
  <w:p w14:paraId="5A89373B" w14:textId="77777777" w:rsidR="00024A96" w:rsidRDefault="00024A96">
    <w:pPr>
      <w:pBdr>
        <w:bottom w:val="single" w:sz="6" w:space="1" w:color="auto"/>
      </w:pBdr>
      <w:jc w:val="right"/>
      <w:rPr>
        <w:sz w:val="24"/>
      </w:rPr>
    </w:pPr>
  </w:p>
  <w:p w14:paraId="5D18B5B6" w14:textId="77777777" w:rsidR="00024A96" w:rsidRDefault="00024A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0575" w14:textId="77777777" w:rsidR="00C72131" w:rsidRDefault="00C721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02F3" w14:paraId="373D96F6" w14:textId="77777777">
      <w:tc>
        <w:tcPr>
          <w:tcW w:w="6379" w:type="dxa"/>
        </w:tcPr>
        <w:p w14:paraId="1FCA1172" w14:textId="77777777" w:rsidR="00C602F3" w:rsidRDefault="00024A96">
          <w:r>
            <w:t>Veritas</w:t>
          </w:r>
        </w:p>
      </w:tc>
      <w:tc>
        <w:tcPr>
          <w:tcW w:w="3179" w:type="dxa"/>
        </w:tcPr>
        <w:p w14:paraId="260C0C38" w14:textId="77777777" w:rsidR="00C602F3" w:rsidRDefault="00024A96">
          <w:pPr>
            <w:tabs>
              <w:tab w:val="left" w:pos="1135"/>
            </w:tabs>
            <w:spacing w:before="40"/>
            <w:ind w:right="68"/>
          </w:pPr>
          <w:r>
            <w:t>Verzija: 1.0</w:t>
          </w:r>
        </w:p>
      </w:tc>
    </w:tr>
    <w:tr w:rsidR="00C602F3" w14:paraId="45C17DCD" w14:textId="77777777">
      <w:tc>
        <w:tcPr>
          <w:tcW w:w="6379" w:type="dxa"/>
        </w:tcPr>
        <w:p w14:paraId="50D5344E" w14:textId="474F00B6" w:rsidR="00C602F3" w:rsidRDefault="00B43BAF">
          <w:r>
            <w:t>Napomene o izdanju</w:t>
          </w:r>
        </w:p>
      </w:tc>
      <w:tc>
        <w:tcPr>
          <w:tcW w:w="3179" w:type="dxa"/>
        </w:tcPr>
        <w:p w14:paraId="1E44857B" w14:textId="77777777" w:rsidR="00C602F3" w:rsidRDefault="00666CC1">
          <w:r>
            <w:t>Datum: 15.09.</w:t>
          </w:r>
          <w:r w:rsidR="00024A96">
            <w:t>2022</w:t>
          </w:r>
        </w:p>
      </w:tc>
    </w:tr>
  </w:tbl>
  <w:p w14:paraId="2B03EB34" w14:textId="77777777" w:rsidR="00C602F3" w:rsidRDefault="00C602F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3581B" w14:textId="77777777" w:rsidR="00C602F3" w:rsidRDefault="00C60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150409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C30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D458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D04552"/>
    <w:multiLevelType w:val="multilevel"/>
    <w:tmpl w:val="5E44C6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8779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B5A5A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745B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37068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5F80B17"/>
    <w:multiLevelType w:val="hybridMultilevel"/>
    <w:tmpl w:val="33A23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B4856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85A4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8BD1A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B5318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B9F769B"/>
    <w:multiLevelType w:val="multilevel"/>
    <w:tmpl w:val="ED0EE388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294472">
    <w:abstractNumId w:val="0"/>
  </w:num>
  <w:num w:numId="2" w16cid:durableId="1306355847">
    <w:abstractNumId w:val="5"/>
  </w:num>
  <w:num w:numId="3" w16cid:durableId="915624356">
    <w:abstractNumId w:val="26"/>
  </w:num>
  <w:num w:numId="4" w16cid:durableId="1531258050">
    <w:abstractNumId w:val="25"/>
  </w:num>
  <w:num w:numId="5" w16cid:durableId="143478014">
    <w:abstractNumId w:val="3"/>
  </w:num>
  <w:num w:numId="6" w16cid:durableId="364253051">
    <w:abstractNumId w:val="24"/>
  </w:num>
  <w:num w:numId="7" w16cid:durableId="558907124">
    <w:abstractNumId w:val="21"/>
  </w:num>
  <w:num w:numId="8" w16cid:durableId="1627736656">
    <w:abstractNumId w:val="8"/>
  </w:num>
  <w:num w:numId="9" w16cid:durableId="1984962551">
    <w:abstractNumId w:val="18"/>
  </w:num>
  <w:num w:numId="10" w16cid:durableId="1640376665">
    <w:abstractNumId w:val="27"/>
  </w:num>
  <w:num w:numId="11" w16cid:durableId="1568614071">
    <w:abstractNumId w:val="10"/>
  </w:num>
  <w:num w:numId="12" w16cid:durableId="879243816">
    <w:abstractNumId w:val="12"/>
  </w:num>
  <w:num w:numId="13" w16cid:durableId="164261544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 w16cid:durableId="1864247099">
    <w:abstractNumId w:val="15"/>
  </w:num>
  <w:num w:numId="15" w16cid:durableId="1797596935">
    <w:abstractNumId w:val="32"/>
  </w:num>
  <w:num w:numId="16" w16cid:durableId="1094593872">
    <w:abstractNumId w:val="23"/>
  </w:num>
  <w:num w:numId="17" w16cid:durableId="1276789752">
    <w:abstractNumId w:val="22"/>
  </w:num>
  <w:num w:numId="18" w16cid:durableId="130004016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 w16cid:durableId="1284262729">
    <w:abstractNumId w:val="2"/>
  </w:num>
  <w:num w:numId="20" w16cid:durableId="370497339">
    <w:abstractNumId w:val="31"/>
  </w:num>
  <w:num w:numId="21" w16cid:durableId="833029428">
    <w:abstractNumId w:val="4"/>
  </w:num>
  <w:num w:numId="22" w16cid:durableId="2120758687">
    <w:abstractNumId w:val="16"/>
  </w:num>
  <w:num w:numId="23" w16cid:durableId="490020567">
    <w:abstractNumId w:val="14"/>
  </w:num>
  <w:num w:numId="24" w16cid:durableId="808745226">
    <w:abstractNumId w:val="30"/>
  </w:num>
  <w:num w:numId="25" w16cid:durableId="1925332240">
    <w:abstractNumId w:val="13"/>
  </w:num>
  <w:num w:numId="26" w16cid:durableId="1091075798">
    <w:abstractNumId w:val="6"/>
  </w:num>
  <w:num w:numId="27" w16cid:durableId="498157986">
    <w:abstractNumId w:val="29"/>
  </w:num>
  <w:num w:numId="28" w16cid:durableId="874922787">
    <w:abstractNumId w:val="20"/>
  </w:num>
  <w:num w:numId="29" w16cid:durableId="1846699647">
    <w:abstractNumId w:val="9"/>
  </w:num>
  <w:num w:numId="30" w16cid:durableId="27029657">
    <w:abstractNumId w:val="17"/>
  </w:num>
  <w:num w:numId="31" w16cid:durableId="485434343">
    <w:abstractNumId w:val="11"/>
  </w:num>
  <w:num w:numId="32" w16cid:durableId="1531450765">
    <w:abstractNumId w:val="28"/>
  </w:num>
  <w:num w:numId="33" w16cid:durableId="412434847">
    <w:abstractNumId w:val="0"/>
  </w:num>
  <w:num w:numId="34" w16cid:durableId="2050638717">
    <w:abstractNumId w:val="19"/>
  </w:num>
  <w:num w:numId="35" w16cid:durableId="16034911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96"/>
    <w:rsid w:val="00024A96"/>
    <w:rsid w:val="00666CC1"/>
    <w:rsid w:val="007235BE"/>
    <w:rsid w:val="00741D45"/>
    <w:rsid w:val="0088503A"/>
    <w:rsid w:val="00B43BAF"/>
    <w:rsid w:val="00C602F3"/>
    <w:rsid w:val="00C72131"/>
    <w:rsid w:val="00E8725D"/>
    <w:rsid w:val="00F02BA8"/>
    <w:rsid w:val="00FC6406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36838D"/>
  <w15:chartTrackingRefBased/>
  <w15:docId w15:val="{9B62DD1B-92F1-4874-88FC-0DA09275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A9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TextIndent2">
    <w:name w:val="Body Text Indent 2"/>
    <w:basedOn w:val="Normal"/>
    <w:semiHidden/>
    <w:pPr>
      <w:ind w:left="2160"/>
    </w:pPr>
    <w:rPr>
      <w:rFonts w:ascii="Courier New" w:hAnsi="Courier New"/>
      <w:snapToGrid w:val="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BodyTextIndent3">
    <w:name w:val="Body Text Indent 3"/>
    <w:basedOn w:val="Normal"/>
    <w:semiHidden/>
    <w:pPr>
      <w:ind w:left="720"/>
    </w:pPr>
    <w:rPr>
      <w:snapToGrid w:val="0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rsid w:val="00F02BA8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Cetvrta%20godina\PS%20Dejana\PS%20projekat\Materijali\RUP%20Templates\Rup_Templates\deploy\rup_re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rup_relnt.dot</Template>
  <TotalTime>15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&lt;Company Name&gt;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 Name&gt;</dc:subject>
  <dc:creator>PC</dc:creator>
  <cp:keywords/>
  <dc:description/>
  <cp:lastModifiedBy>Korisnik</cp:lastModifiedBy>
  <cp:revision>6</cp:revision>
  <cp:lastPrinted>1899-12-31T23:00:00Z</cp:lastPrinted>
  <dcterms:created xsi:type="dcterms:W3CDTF">2022-09-15T16:34:00Z</dcterms:created>
  <dcterms:modified xsi:type="dcterms:W3CDTF">2022-09-16T09:08:00Z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&lt;version&gt;</vt:lpwstr>
  </property>
</Properties>
</file>