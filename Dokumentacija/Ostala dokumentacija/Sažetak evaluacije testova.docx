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6D95" w14:textId="77777777" w:rsidR="000701D5" w:rsidRDefault="000701D5" w:rsidP="000701D5">
      <w:pPr>
        <w:pStyle w:val="Title"/>
        <w:jc w:val="right"/>
      </w:pPr>
      <w:r>
        <w:t>Sistem za upravljanje predmetima u sudovima-Veritas</w:t>
      </w:r>
    </w:p>
    <w:p w14:paraId="72F9E7FE" w14:textId="1598600A" w:rsidR="00501A42" w:rsidRDefault="00507171" w:rsidP="00501A42">
      <w:pPr>
        <w:pStyle w:val="Title"/>
        <w:jc w:val="right"/>
      </w:pPr>
      <w:bookmarkStart w:id="0" w:name="_Hlk114219226"/>
      <w:r w:rsidRPr="00507171">
        <w:t>Sažetak evaluacije test</w:t>
      </w:r>
      <w:r>
        <w:t>ova</w:t>
      </w:r>
    </w:p>
    <w:bookmarkEnd w:id="0"/>
    <w:p w14:paraId="7846006B" w14:textId="77777777" w:rsidR="00501A42" w:rsidRDefault="00501A42" w:rsidP="00501A42">
      <w:p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 w14:paraId="308B0088" w14:textId="77777777" w:rsidR="00501A42" w:rsidRDefault="00501A42" w:rsidP="00501A42">
      <w:pPr>
        <w:pStyle w:val="Title"/>
        <w:rPr>
          <w:sz w:val="28"/>
        </w:rPr>
      </w:pPr>
    </w:p>
    <w:p w14:paraId="5FA03E64" w14:textId="77777777" w:rsidR="00501A42" w:rsidRDefault="00501A42" w:rsidP="00501A42"/>
    <w:p w14:paraId="21866C21" w14:textId="77777777" w:rsidR="00501A42" w:rsidRDefault="00501A42" w:rsidP="00501A42">
      <w:pPr>
        <w:sectPr w:rsidR="00501A4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EEF3BF" w14:textId="77777777" w:rsidR="00501A42" w:rsidRDefault="00501A42" w:rsidP="00501A42">
      <w:pPr>
        <w:pStyle w:val="Title"/>
      </w:pPr>
      <w:r>
        <w:lastRenderedPageBreak/>
        <w:t>Istorija revizije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01A42" w14:paraId="2B6FD959" w14:textId="77777777" w:rsidTr="0020310A">
        <w:tc>
          <w:tcPr>
            <w:tcW w:w="2304" w:type="dxa"/>
          </w:tcPr>
          <w:p w14:paraId="3609C459" w14:textId="77777777" w:rsidR="00501A42" w:rsidRDefault="00501A42" w:rsidP="002031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2FBE5BA1" w14:textId="77777777" w:rsidR="00501A42" w:rsidRDefault="00501A42" w:rsidP="002031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34CE0C66" w14:textId="77777777" w:rsidR="00501A42" w:rsidRDefault="00501A42" w:rsidP="002031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5FBE87E2" w14:textId="77777777" w:rsidR="00501A42" w:rsidRDefault="00501A42" w:rsidP="0020310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01A42" w14:paraId="673A8F24" w14:textId="77777777" w:rsidTr="0020310A">
        <w:tc>
          <w:tcPr>
            <w:tcW w:w="2304" w:type="dxa"/>
          </w:tcPr>
          <w:p w14:paraId="7CF1E28D" w14:textId="51217EF1" w:rsidR="00501A42" w:rsidRDefault="00501A42" w:rsidP="0020310A">
            <w:pPr>
              <w:pStyle w:val="Tabletext"/>
            </w:pPr>
            <w:r>
              <w:t>15.09.2022</w:t>
            </w:r>
          </w:p>
        </w:tc>
        <w:tc>
          <w:tcPr>
            <w:tcW w:w="1152" w:type="dxa"/>
          </w:tcPr>
          <w:p w14:paraId="668D3667" w14:textId="66A2F192" w:rsidR="00501A42" w:rsidRDefault="00501A42" w:rsidP="0020310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26CFEEF" w14:textId="77777777" w:rsidR="00501A42" w:rsidRDefault="00501A42" w:rsidP="0020310A">
            <w:pPr>
              <w:pStyle w:val="Tabletext"/>
            </w:pPr>
            <w:r>
              <w:t>Prva verzija dokumenta</w:t>
            </w:r>
          </w:p>
        </w:tc>
        <w:tc>
          <w:tcPr>
            <w:tcW w:w="2304" w:type="dxa"/>
          </w:tcPr>
          <w:p w14:paraId="3A7CF7C8" w14:textId="77777777" w:rsidR="00501A42" w:rsidRDefault="00501A42" w:rsidP="0020310A">
            <w:pPr>
              <w:pStyle w:val="Tabletext"/>
            </w:pPr>
            <w:r>
              <w:t>Miljan Bodiroga</w:t>
            </w:r>
          </w:p>
        </w:tc>
      </w:tr>
      <w:tr w:rsidR="00501A42" w14:paraId="1295F799" w14:textId="77777777" w:rsidTr="0020310A">
        <w:tc>
          <w:tcPr>
            <w:tcW w:w="2304" w:type="dxa"/>
          </w:tcPr>
          <w:p w14:paraId="4C924FF7" w14:textId="77777777" w:rsidR="00501A42" w:rsidRDefault="00501A42" w:rsidP="0020310A">
            <w:pPr>
              <w:pStyle w:val="Tabletext"/>
            </w:pPr>
          </w:p>
        </w:tc>
        <w:tc>
          <w:tcPr>
            <w:tcW w:w="1152" w:type="dxa"/>
          </w:tcPr>
          <w:p w14:paraId="2412822F" w14:textId="77777777" w:rsidR="00501A42" w:rsidRDefault="00501A42" w:rsidP="0020310A">
            <w:pPr>
              <w:pStyle w:val="Tabletext"/>
            </w:pPr>
          </w:p>
        </w:tc>
        <w:tc>
          <w:tcPr>
            <w:tcW w:w="3744" w:type="dxa"/>
          </w:tcPr>
          <w:p w14:paraId="75191B8A" w14:textId="77777777" w:rsidR="00501A42" w:rsidRDefault="00501A42" w:rsidP="0020310A">
            <w:pPr>
              <w:pStyle w:val="Tabletext"/>
            </w:pPr>
          </w:p>
        </w:tc>
        <w:tc>
          <w:tcPr>
            <w:tcW w:w="2304" w:type="dxa"/>
          </w:tcPr>
          <w:p w14:paraId="5F426E7F" w14:textId="77777777" w:rsidR="00501A42" w:rsidRDefault="00501A42" w:rsidP="0020310A">
            <w:pPr>
              <w:pStyle w:val="Tabletext"/>
            </w:pPr>
          </w:p>
        </w:tc>
      </w:tr>
      <w:tr w:rsidR="00501A42" w14:paraId="3B2ECA0B" w14:textId="77777777" w:rsidTr="0020310A">
        <w:tc>
          <w:tcPr>
            <w:tcW w:w="2304" w:type="dxa"/>
          </w:tcPr>
          <w:p w14:paraId="1E486CEB" w14:textId="77777777" w:rsidR="00501A42" w:rsidRDefault="00501A42" w:rsidP="0020310A">
            <w:pPr>
              <w:pStyle w:val="Tabletext"/>
            </w:pPr>
          </w:p>
        </w:tc>
        <w:tc>
          <w:tcPr>
            <w:tcW w:w="1152" w:type="dxa"/>
          </w:tcPr>
          <w:p w14:paraId="5B874005" w14:textId="77777777" w:rsidR="00501A42" w:rsidRDefault="00501A42" w:rsidP="0020310A">
            <w:pPr>
              <w:pStyle w:val="Tabletext"/>
            </w:pPr>
          </w:p>
        </w:tc>
        <w:tc>
          <w:tcPr>
            <w:tcW w:w="3744" w:type="dxa"/>
          </w:tcPr>
          <w:p w14:paraId="6EAFF90C" w14:textId="77777777" w:rsidR="00501A42" w:rsidRDefault="00501A42" w:rsidP="0020310A">
            <w:pPr>
              <w:pStyle w:val="Tabletext"/>
            </w:pPr>
          </w:p>
        </w:tc>
        <w:tc>
          <w:tcPr>
            <w:tcW w:w="2304" w:type="dxa"/>
          </w:tcPr>
          <w:p w14:paraId="6FF23D83" w14:textId="77777777" w:rsidR="00501A42" w:rsidRDefault="00501A42" w:rsidP="0020310A">
            <w:pPr>
              <w:pStyle w:val="Tabletext"/>
            </w:pPr>
          </w:p>
        </w:tc>
      </w:tr>
      <w:tr w:rsidR="00501A42" w14:paraId="1837013F" w14:textId="77777777" w:rsidTr="0020310A">
        <w:tc>
          <w:tcPr>
            <w:tcW w:w="2304" w:type="dxa"/>
          </w:tcPr>
          <w:p w14:paraId="0D09E0CA" w14:textId="77777777" w:rsidR="00501A42" w:rsidRDefault="00501A42" w:rsidP="0020310A">
            <w:pPr>
              <w:pStyle w:val="Tabletext"/>
            </w:pPr>
          </w:p>
        </w:tc>
        <w:tc>
          <w:tcPr>
            <w:tcW w:w="1152" w:type="dxa"/>
          </w:tcPr>
          <w:p w14:paraId="4F016239" w14:textId="77777777" w:rsidR="00501A42" w:rsidRDefault="00501A42" w:rsidP="0020310A">
            <w:pPr>
              <w:pStyle w:val="Tabletext"/>
            </w:pPr>
          </w:p>
        </w:tc>
        <w:tc>
          <w:tcPr>
            <w:tcW w:w="3744" w:type="dxa"/>
          </w:tcPr>
          <w:p w14:paraId="0322116F" w14:textId="77777777" w:rsidR="00501A42" w:rsidRDefault="00501A42" w:rsidP="0020310A">
            <w:pPr>
              <w:pStyle w:val="Tabletext"/>
            </w:pPr>
          </w:p>
        </w:tc>
        <w:tc>
          <w:tcPr>
            <w:tcW w:w="2304" w:type="dxa"/>
          </w:tcPr>
          <w:p w14:paraId="4D0371F1" w14:textId="77777777" w:rsidR="00501A42" w:rsidRDefault="00501A42" w:rsidP="0020310A">
            <w:pPr>
              <w:pStyle w:val="Tabletext"/>
            </w:pPr>
          </w:p>
        </w:tc>
      </w:tr>
    </w:tbl>
    <w:p w14:paraId="11379E70" w14:textId="77777777" w:rsidR="00501A42" w:rsidRDefault="00501A42" w:rsidP="00501A42"/>
    <w:p w14:paraId="1DC5EC48" w14:textId="77777777" w:rsidR="00501A42" w:rsidRDefault="00501A42" w:rsidP="00501A42">
      <w:pPr>
        <w:pStyle w:val="Title"/>
      </w:pPr>
      <w:r>
        <w:br w:type="page"/>
      </w:r>
      <w:r>
        <w:lastRenderedPageBreak/>
        <w:t>Sadržaj</w:t>
      </w:r>
    </w:p>
    <w:p w14:paraId="4D064578" w14:textId="77777777" w:rsidR="00501A42" w:rsidRPr="00501A42" w:rsidRDefault="00501A42" w:rsidP="00501A4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501A42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Uvod</w:t>
      </w:r>
      <w:r>
        <w:rPr>
          <w:noProof/>
        </w:rPr>
        <w:tab/>
        <w:t>4</w:t>
      </w:r>
    </w:p>
    <w:p w14:paraId="04A3F918" w14:textId="77777777" w:rsidR="00501A42" w:rsidRPr="00501A42" w:rsidRDefault="00501A42" w:rsidP="00501A42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501A42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Namjena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_Toc422565971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97C1CC" w14:textId="77777777" w:rsidR="00501A42" w:rsidRPr="00501A42" w:rsidRDefault="00501A42" w:rsidP="00501A42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501A42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_Toc422565972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F26BCD" w14:textId="77777777" w:rsidR="00501A42" w:rsidRPr="00501A42" w:rsidRDefault="00501A42" w:rsidP="00501A42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501A42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Definicije, skraćenice i akronimi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_Toc422565973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1E7642" w14:textId="77777777" w:rsidR="00501A42" w:rsidRPr="00501A42" w:rsidRDefault="00501A42" w:rsidP="00501A42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501A42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_Toc422565974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AB9333" w14:textId="77777777" w:rsidR="00501A42" w:rsidRPr="00501A42" w:rsidRDefault="00501A42" w:rsidP="00501A4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501A42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Pregled rezultata testova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_Toc422565975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3AE178" w14:textId="77777777" w:rsidR="00501A42" w:rsidRPr="00501A42" w:rsidRDefault="00501A42" w:rsidP="00501A4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501A42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Testovi bazirani na zahtjevima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_Toc422565976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E89F8C" w14:textId="77777777" w:rsidR="00501A42" w:rsidRPr="00501A42" w:rsidRDefault="00501A42" w:rsidP="00501A4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501A42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Testovi bazirani na kodu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_Toc422565977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3D875D" w14:textId="77777777" w:rsidR="00501A42" w:rsidRPr="00501A42" w:rsidRDefault="00501A42" w:rsidP="00501A4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501A42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Predložene akcije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_Toc422565978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7EDBE4" w14:textId="575984F6" w:rsidR="00501A42" w:rsidRDefault="00501A42" w:rsidP="00501A42">
      <w:pPr>
        <w:pStyle w:val="Title"/>
        <w:ind w:left="2880" w:firstLine="720"/>
        <w:jc w:val="left"/>
      </w:pPr>
      <w:r>
        <w:fldChar w:fldCharType="end"/>
      </w:r>
      <w:r>
        <w:br w:type="page"/>
      </w:r>
      <w:r w:rsidR="005C0499" w:rsidRPr="005C0499">
        <w:lastRenderedPageBreak/>
        <w:t>Sažetak evaluacije testova</w:t>
      </w:r>
      <w:r w:rsidR="005C0499">
        <w:t xml:space="preserve"> </w:t>
      </w:r>
    </w:p>
    <w:p w14:paraId="14C6A341" w14:textId="77777777" w:rsidR="00501A42" w:rsidRPr="001F7D39" w:rsidRDefault="00501A42" w:rsidP="00501A42"/>
    <w:p w14:paraId="2371BDE5" w14:textId="77777777" w:rsidR="00501A42" w:rsidRDefault="00501A42" w:rsidP="00501A42">
      <w:pPr>
        <w:pStyle w:val="Heading1"/>
      </w:pPr>
      <w:bookmarkStart w:id="1" w:name="_Toc422565970"/>
      <w:r>
        <w:t>Uvod</w:t>
      </w:r>
      <w:bookmarkEnd w:id="1"/>
    </w:p>
    <w:p w14:paraId="5D8EC664" w14:textId="26D67B6B" w:rsidR="00501A42" w:rsidRPr="009962BB" w:rsidRDefault="00501A42" w:rsidP="00501A42">
      <w:pPr>
        <w:ind w:left="720"/>
        <w:jc w:val="both"/>
      </w:pPr>
      <w:r>
        <w:t xml:space="preserve">Dokument </w:t>
      </w:r>
      <w:r w:rsidR="005C0499" w:rsidRPr="005C0499">
        <w:t>Sažetak evaluacije testova</w:t>
      </w:r>
      <w:r w:rsidR="005C0499">
        <w:t xml:space="preserve"> </w:t>
      </w:r>
      <w:r>
        <w:t>opisuje rezultate različitih testiranja aplikacije Veritas.</w:t>
      </w:r>
    </w:p>
    <w:p w14:paraId="495DE01D" w14:textId="77777777" w:rsidR="00501A42" w:rsidRPr="009962BB" w:rsidRDefault="00501A42" w:rsidP="00501A42">
      <w:pPr>
        <w:tabs>
          <w:tab w:val="left" w:pos="720"/>
          <w:tab w:val="left" w:pos="7677"/>
        </w:tabs>
      </w:pPr>
      <w:r>
        <w:tab/>
      </w:r>
      <w:r>
        <w:tab/>
      </w:r>
    </w:p>
    <w:p w14:paraId="316BA70E" w14:textId="77777777" w:rsidR="00501A42" w:rsidRDefault="00501A42" w:rsidP="00501A42">
      <w:pPr>
        <w:pStyle w:val="Heading2"/>
      </w:pPr>
      <w:bookmarkStart w:id="2" w:name="_Toc422565971"/>
      <w:r>
        <w:t>Namjena</w:t>
      </w:r>
      <w:bookmarkEnd w:id="2"/>
    </w:p>
    <w:p w14:paraId="09F49ADB" w14:textId="40CC511D" w:rsidR="00501A42" w:rsidRDefault="00501A42" w:rsidP="00501A42">
      <w:pPr>
        <w:ind w:left="720"/>
        <w:jc w:val="both"/>
      </w:pPr>
      <w:r>
        <w:t xml:space="preserve">Namjena dokumeta </w:t>
      </w:r>
      <w:r w:rsidR="005C0499" w:rsidRPr="005C0499">
        <w:t>Sažetak evaluacije testova</w:t>
      </w:r>
      <w:r w:rsidR="005C0499">
        <w:t xml:space="preserve"> </w:t>
      </w:r>
      <w:r>
        <w:t>je da opiše različite načine testiranja.</w:t>
      </w:r>
    </w:p>
    <w:p w14:paraId="07E58413" w14:textId="77777777" w:rsidR="00501A42" w:rsidRPr="009962BB" w:rsidRDefault="00501A42" w:rsidP="00501A42"/>
    <w:p w14:paraId="0B088F71" w14:textId="77777777" w:rsidR="00501A42" w:rsidRDefault="00501A42" w:rsidP="00501A42">
      <w:pPr>
        <w:pStyle w:val="Heading2"/>
      </w:pPr>
      <w:bookmarkStart w:id="3" w:name="_Toc422565972"/>
      <w:r>
        <w:t>Područje</w:t>
      </w:r>
      <w:bookmarkEnd w:id="3"/>
    </w:p>
    <w:p w14:paraId="6273A0EA" w14:textId="77777777" w:rsidR="00501A42" w:rsidRDefault="00501A42" w:rsidP="00501A42">
      <w:pPr>
        <w:ind w:left="720"/>
        <w:jc w:val="both"/>
      </w:pPr>
      <w:r>
        <w:t>Ovaj dokument se odnosi na studentski projekat Veritas, razvijen na Elektrotehničkom fakultetu u Istočnom Sarajevu.</w:t>
      </w:r>
    </w:p>
    <w:p w14:paraId="08F11A10" w14:textId="77777777" w:rsidR="00501A42" w:rsidRPr="009962BB" w:rsidRDefault="00501A42" w:rsidP="00501A42"/>
    <w:p w14:paraId="24817E41" w14:textId="77777777" w:rsidR="00501A42" w:rsidRDefault="00501A42" w:rsidP="00501A42">
      <w:pPr>
        <w:pStyle w:val="Heading2"/>
      </w:pPr>
      <w:bookmarkStart w:id="4" w:name="_Toc456598589"/>
      <w:bookmarkStart w:id="5" w:name="_Toc456600920"/>
      <w:bookmarkStart w:id="6" w:name="_Toc422565973"/>
      <w:r>
        <w:t>D</w:t>
      </w:r>
      <w:bookmarkEnd w:id="4"/>
      <w:bookmarkEnd w:id="5"/>
      <w:r>
        <w:t>efinicije, skraćenice i akronimi</w:t>
      </w:r>
      <w:bookmarkEnd w:id="6"/>
    </w:p>
    <w:p w14:paraId="16D53E0F" w14:textId="77777777" w:rsidR="00501A42" w:rsidRDefault="00501A42" w:rsidP="00501A42">
      <w:r>
        <w:tab/>
        <w:t>Sve definicije, skraćenice i akronimi se nalaze u dokumentu Rječnik.</w:t>
      </w:r>
    </w:p>
    <w:p w14:paraId="0DBA9301" w14:textId="77777777" w:rsidR="00501A42" w:rsidRDefault="00501A42" w:rsidP="00501A42"/>
    <w:p w14:paraId="49A640C4" w14:textId="77777777" w:rsidR="00501A42" w:rsidRDefault="00501A42" w:rsidP="00501A42">
      <w:pPr>
        <w:pStyle w:val="Heading2"/>
      </w:pPr>
      <w:bookmarkStart w:id="7" w:name="_Toc422565974"/>
      <w:r>
        <w:t>Pregled</w:t>
      </w:r>
      <w:bookmarkEnd w:id="7"/>
    </w:p>
    <w:p w14:paraId="0A0F69E9" w14:textId="77777777" w:rsidR="00501A42" w:rsidRDefault="00501A42" w:rsidP="00501A42">
      <w:pPr>
        <w:jc w:val="both"/>
      </w:pPr>
      <w:r>
        <w:tab/>
        <w:t xml:space="preserve">Ostatak dokumenta daje detaljan pregled rezultata testiranja, opisuje testiranja zahtjeva, koda i opisuje </w:t>
      </w:r>
      <w:r>
        <w:tab/>
        <w:t>predložene akcije.</w:t>
      </w:r>
    </w:p>
    <w:p w14:paraId="0C5EC6CC" w14:textId="77777777" w:rsidR="00501A42" w:rsidRPr="00520003" w:rsidRDefault="00501A42" w:rsidP="00501A42"/>
    <w:p w14:paraId="2AFD2799" w14:textId="77777777" w:rsidR="00501A42" w:rsidRDefault="00501A42" w:rsidP="00501A42">
      <w:pPr>
        <w:pStyle w:val="Heading1"/>
      </w:pPr>
      <w:bookmarkStart w:id="8" w:name="_Toc422565975"/>
      <w:r>
        <w:t>Pregled rezultata testova</w:t>
      </w:r>
      <w:bookmarkEnd w:id="8"/>
    </w:p>
    <w:p w14:paraId="4CE4E7DB" w14:textId="77777777" w:rsidR="00501A42" w:rsidRDefault="00501A42" w:rsidP="00501A42">
      <w:pPr>
        <w:ind w:left="720"/>
        <w:jc w:val="both"/>
      </w:pPr>
      <w:r>
        <w:t>Pregled rezultata se vrši na osnovu sprovedenih testova koji su definisani u dokumentu Test Plan.Test menadžer je odgovoran za definisanje i planiranje testova, a same testove sprovode testeri.</w:t>
      </w:r>
    </w:p>
    <w:p w14:paraId="049F9D25" w14:textId="77777777" w:rsidR="00501A42" w:rsidRPr="00DD2BFD" w:rsidRDefault="00501A42" w:rsidP="00501A42">
      <w:r>
        <w:t xml:space="preserve"> </w:t>
      </w:r>
    </w:p>
    <w:p w14:paraId="7A5C4D15" w14:textId="77777777" w:rsidR="00501A42" w:rsidRDefault="00501A42" w:rsidP="00501A42">
      <w:pPr>
        <w:pStyle w:val="Heading1"/>
      </w:pPr>
      <w:bookmarkStart w:id="9" w:name="_Toc422565976"/>
      <w:r>
        <w:t>Testovi bazirani na zahtjevima</w:t>
      </w:r>
      <w:bookmarkEnd w:id="9"/>
    </w:p>
    <w:p w14:paraId="42062B1F" w14:textId="77777777" w:rsidR="00501A42" w:rsidRDefault="00501A42" w:rsidP="00501A42">
      <w:pPr>
        <w:jc w:val="both"/>
      </w:pPr>
      <w:r>
        <w:tab/>
        <w:t xml:space="preserve">U okviru ovog testa, urađeni su test scenariji na osnovu definisanih zahtjeva. Testiranja scenarija su vršena </w:t>
      </w:r>
      <w:r>
        <w:tab/>
        <w:t>pod punim opterećenjem sistema i postignuti su rezultati od 95% uspješnosti izvršavanja.</w:t>
      </w:r>
    </w:p>
    <w:p w14:paraId="01B10DEC" w14:textId="77777777" w:rsidR="00501A42" w:rsidRPr="00DD2BFD" w:rsidRDefault="00501A42" w:rsidP="00501A42"/>
    <w:p w14:paraId="006FB90E" w14:textId="77777777" w:rsidR="00501A42" w:rsidRDefault="00501A42" w:rsidP="00501A42">
      <w:pPr>
        <w:pStyle w:val="Heading1"/>
      </w:pPr>
      <w:bookmarkStart w:id="10" w:name="_Toc422565977"/>
      <w:r>
        <w:t>Testovi bazirani na kodu</w:t>
      </w:r>
      <w:bookmarkEnd w:id="10"/>
    </w:p>
    <w:p w14:paraId="591B08E8" w14:textId="77777777" w:rsidR="00501A42" w:rsidRDefault="00501A42" w:rsidP="00501A42">
      <w:pPr>
        <w:ind w:left="720"/>
        <w:jc w:val="both"/>
      </w:pPr>
      <w:r>
        <w:t xml:space="preserve">U okviru testiranja koda, vršena su testiranja jedinica, tj. testiranja određenih klasa koje utiču na brzinu izvršavanja aplikacije. Testiranjem koda se pokazalo da se preko 90% koda izvršilo ispravno, što </w:t>
      </w:r>
      <w:r>
        <w:tab/>
        <w:t>je i bio  cilj ovog testa. Rezultati se smatraju zadovoljavajućim.</w:t>
      </w:r>
    </w:p>
    <w:p w14:paraId="7D318D4E" w14:textId="77777777" w:rsidR="00501A42" w:rsidRPr="00DD2BFD" w:rsidRDefault="00501A42" w:rsidP="00501A42"/>
    <w:p w14:paraId="7106DF0C" w14:textId="77777777" w:rsidR="00501A42" w:rsidRDefault="00501A42" w:rsidP="00501A42">
      <w:pPr>
        <w:pStyle w:val="Heading1"/>
      </w:pPr>
      <w:bookmarkStart w:id="11" w:name="_Toc422565978"/>
      <w:r>
        <w:t>Predložene akcije</w:t>
      </w:r>
      <w:bookmarkEnd w:id="11"/>
    </w:p>
    <w:p w14:paraId="5023C37A" w14:textId="18DA8E93" w:rsidR="00501A42" w:rsidRDefault="00501A42" w:rsidP="00501A42">
      <w:r>
        <w:tab/>
        <w:t>Neke od predloženih akcija za poboljšanje su:</w:t>
      </w:r>
    </w:p>
    <w:p w14:paraId="070F08AC" w14:textId="77777777" w:rsidR="00501A42" w:rsidRDefault="00501A42" w:rsidP="00501A42">
      <w:pPr>
        <w:pStyle w:val="ListParagraph"/>
        <w:numPr>
          <w:ilvl w:val="0"/>
          <w:numId w:val="22"/>
        </w:numPr>
      </w:pPr>
      <w:r>
        <w:t>korištenje optimizovanijih algoritama</w:t>
      </w:r>
    </w:p>
    <w:p w14:paraId="66CC70CB" w14:textId="77777777" w:rsidR="00501A42" w:rsidRDefault="00501A42" w:rsidP="00501A42">
      <w:pPr>
        <w:pStyle w:val="ListParagraph"/>
        <w:numPr>
          <w:ilvl w:val="0"/>
          <w:numId w:val="22"/>
        </w:numPr>
      </w:pPr>
      <w:r>
        <w:t>korištenje pogodnijih struktura podataka</w:t>
      </w:r>
    </w:p>
    <w:p w14:paraId="4C10126F" w14:textId="77777777" w:rsidR="00501A42" w:rsidRPr="00DD2BFD" w:rsidRDefault="00501A42" w:rsidP="00501A42">
      <w:pPr>
        <w:pStyle w:val="ListParagraph"/>
        <w:numPr>
          <w:ilvl w:val="0"/>
          <w:numId w:val="22"/>
        </w:numPr>
      </w:pPr>
      <w:r>
        <w:t>smanjenje zavisnosti između klasa</w:t>
      </w:r>
    </w:p>
    <w:p w14:paraId="1F9FFB60" w14:textId="77777777" w:rsidR="00547AE4" w:rsidRPr="00501A42" w:rsidRDefault="00547AE4" w:rsidP="00501A42"/>
    <w:sectPr w:rsidR="00547AE4" w:rsidRPr="00501A4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00099" w14:textId="77777777" w:rsidR="00B746B7" w:rsidRDefault="00B746B7">
      <w:pPr>
        <w:spacing w:line="240" w:lineRule="auto"/>
      </w:pPr>
      <w:r>
        <w:separator/>
      </w:r>
    </w:p>
  </w:endnote>
  <w:endnote w:type="continuationSeparator" w:id="0">
    <w:p w14:paraId="122729B6" w14:textId="77777777" w:rsidR="00B746B7" w:rsidRDefault="00B74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9878" w14:textId="77777777" w:rsidR="00501A42" w:rsidRDefault="00501A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B933CB" w14:textId="77777777" w:rsidR="00501A42" w:rsidRDefault="00501A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A4E3E" w14:paraId="55D20669" w14:textId="77777777" w:rsidTr="00501A42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F3867C" w14:textId="77777777" w:rsidR="00CA4E3E" w:rsidRDefault="00501A42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7B2E7E" w14:textId="35A1124C" w:rsidR="00CA4E3E" w:rsidRDefault="00AC3D2F" w:rsidP="00501A42">
          <w:pPr>
            <w:jc w:val="center"/>
          </w:pPr>
          <w:r>
            <w:t>Grupa2</w:t>
          </w:r>
          <w:r w:rsidR="004E0E0B">
            <w:t xml:space="preserve">, </w:t>
          </w:r>
          <w:r w:rsidR="004E0E0B">
            <w:fldChar w:fldCharType="begin"/>
          </w:r>
          <w:r w:rsidR="004E0E0B">
            <w:instrText xml:space="preserve"> DATE \@ "yyyy" </w:instrText>
          </w:r>
          <w:r w:rsidR="004E0E0B">
            <w:fldChar w:fldCharType="separate"/>
          </w:r>
          <w:r w:rsidR="00507171">
            <w:rPr>
              <w:noProof/>
            </w:rPr>
            <w:t>2022</w:t>
          </w:r>
          <w:r w:rsidR="004E0E0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B383BE" w14:textId="586EA1A2" w:rsidR="00CA4E3E" w:rsidRDefault="004E0E0B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01A4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54CC3AE" w14:textId="77777777" w:rsidR="00CA4E3E" w:rsidRDefault="00CA4E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29BD" w14:textId="77777777" w:rsidR="00CA4E3E" w:rsidRDefault="00CA4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F220F" w14:textId="77777777" w:rsidR="00B746B7" w:rsidRDefault="00B746B7">
      <w:pPr>
        <w:spacing w:line="240" w:lineRule="auto"/>
      </w:pPr>
      <w:r>
        <w:separator/>
      </w:r>
    </w:p>
  </w:footnote>
  <w:footnote w:type="continuationSeparator" w:id="0">
    <w:p w14:paraId="2A3549E2" w14:textId="77777777" w:rsidR="00B746B7" w:rsidRDefault="00B746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542BA" w14:textId="77777777" w:rsidR="00501A42" w:rsidRDefault="00501A42">
    <w:pPr>
      <w:rPr>
        <w:sz w:val="24"/>
      </w:rPr>
    </w:pPr>
  </w:p>
  <w:p w14:paraId="5D2D9F2D" w14:textId="77777777" w:rsidR="00501A42" w:rsidRDefault="00501A42">
    <w:pPr>
      <w:pBdr>
        <w:top w:val="single" w:sz="6" w:space="1" w:color="auto"/>
      </w:pBdr>
      <w:rPr>
        <w:sz w:val="24"/>
      </w:rPr>
    </w:pPr>
  </w:p>
  <w:p w14:paraId="3A4077BC" w14:textId="77777777" w:rsidR="00501A42" w:rsidRDefault="00501A4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G2</w:t>
    </w:r>
  </w:p>
  <w:p w14:paraId="563E40D6" w14:textId="77777777" w:rsidR="00501A42" w:rsidRDefault="00501A42">
    <w:pPr>
      <w:pBdr>
        <w:bottom w:val="single" w:sz="6" w:space="1" w:color="auto"/>
      </w:pBdr>
      <w:jc w:val="right"/>
      <w:rPr>
        <w:sz w:val="24"/>
      </w:rPr>
    </w:pPr>
  </w:p>
  <w:p w14:paraId="2D4A2DE8" w14:textId="77777777" w:rsidR="00501A42" w:rsidRDefault="00501A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A4E3E" w14:paraId="24744649" w14:textId="77777777" w:rsidTr="00507171">
      <w:tc>
        <w:tcPr>
          <w:tcW w:w="6379" w:type="dxa"/>
        </w:tcPr>
        <w:p w14:paraId="7BB2B3FD" w14:textId="77777777" w:rsidR="00CA4E3E" w:rsidRDefault="00501A42">
          <w:r>
            <w:t>Veritas</w:t>
          </w:r>
        </w:p>
      </w:tc>
      <w:tc>
        <w:tcPr>
          <w:tcW w:w="3179" w:type="dxa"/>
        </w:tcPr>
        <w:p w14:paraId="11AFE86D" w14:textId="14D5B505" w:rsidR="00CA4E3E" w:rsidRDefault="00501A42">
          <w:pPr>
            <w:tabs>
              <w:tab w:val="left" w:pos="1135"/>
            </w:tabs>
            <w:spacing w:before="40"/>
            <w:ind w:right="68"/>
          </w:pPr>
          <w:r>
            <w:t xml:space="preserve">  Verzija</w:t>
          </w:r>
          <w:r w:rsidR="004E0E0B">
            <w:t>:           1.0</w:t>
          </w:r>
        </w:p>
      </w:tc>
    </w:tr>
    <w:tr w:rsidR="00CA4E3E" w14:paraId="47858BC6" w14:textId="77777777" w:rsidTr="00507171">
      <w:tc>
        <w:tcPr>
          <w:tcW w:w="6379" w:type="dxa"/>
        </w:tcPr>
        <w:p w14:paraId="1BB92A33" w14:textId="7F09D5A0" w:rsidR="00CA4E3E" w:rsidRDefault="00507171">
          <w:r w:rsidRPr="00507171">
            <w:t>Sažetak evaluacije testova</w:t>
          </w:r>
        </w:p>
      </w:tc>
      <w:tc>
        <w:tcPr>
          <w:tcW w:w="3179" w:type="dxa"/>
        </w:tcPr>
        <w:p w14:paraId="2994AB8A" w14:textId="39ED5372" w:rsidR="00CA4E3E" w:rsidRDefault="004E0E0B">
          <w:r>
            <w:t xml:space="preserve">  D</w:t>
          </w:r>
          <w:r w:rsidR="00501A42">
            <w:t>atum:  15</w:t>
          </w:r>
          <w:r w:rsidR="00D56349">
            <w:t>.</w:t>
          </w:r>
          <w:r w:rsidR="00501A42">
            <w:t>09</w:t>
          </w:r>
          <w:r w:rsidR="00D56349">
            <w:t>.</w:t>
          </w:r>
          <w:r w:rsidR="00501A42">
            <w:t>2022</w:t>
          </w:r>
        </w:p>
      </w:tc>
    </w:tr>
  </w:tbl>
  <w:p w14:paraId="44414CDC" w14:textId="77777777" w:rsidR="00CA4E3E" w:rsidRDefault="00CA4E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D253" w14:textId="77777777" w:rsidR="00CA4E3E" w:rsidRDefault="00CA4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CF71133"/>
    <w:multiLevelType w:val="hybridMultilevel"/>
    <w:tmpl w:val="28D01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8A1973"/>
    <w:multiLevelType w:val="multilevel"/>
    <w:tmpl w:val="F7FAF6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1040991">
    <w:abstractNumId w:val="0"/>
  </w:num>
  <w:num w:numId="2" w16cid:durableId="212973944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1882502">
    <w:abstractNumId w:val="9"/>
  </w:num>
  <w:num w:numId="4" w16cid:durableId="785390824">
    <w:abstractNumId w:val="21"/>
  </w:num>
  <w:num w:numId="5" w16cid:durableId="1063409785">
    <w:abstractNumId w:val="16"/>
  </w:num>
  <w:num w:numId="6" w16cid:durableId="1163469587">
    <w:abstractNumId w:val="14"/>
  </w:num>
  <w:num w:numId="7" w16cid:durableId="84725570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88559715">
    <w:abstractNumId w:val="2"/>
  </w:num>
  <w:num w:numId="9" w16cid:durableId="1122766939">
    <w:abstractNumId w:val="20"/>
  </w:num>
  <w:num w:numId="10" w16cid:durableId="724328923">
    <w:abstractNumId w:val="3"/>
  </w:num>
  <w:num w:numId="11" w16cid:durableId="842168033">
    <w:abstractNumId w:val="10"/>
  </w:num>
  <w:num w:numId="12" w16cid:durableId="580219056">
    <w:abstractNumId w:val="8"/>
  </w:num>
  <w:num w:numId="13" w16cid:durableId="695692451">
    <w:abstractNumId w:val="19"/>
  </w:num>
  <w:num w:numId="14" w16cid:durableId="602957147">
    <w:abstractNumId w:val="7"/>
  </w:num>
  <w:num w:numId="15" w16cid:durableId="442965160">
    <w:abstractNumId w:val="4"/>
  </w:num>
  <w:num w:numId="16" w16cid:durableId="1593080074">
    <w:abstractNumId w:val="18"/>
  </w:num>
  <w:num w:numId="17" w16cid:durableId="1024550944">
    <w:abstractNumId w:val="13"/>
  </w:num>
  <w:num w:numId="18" w16cid:durableId="133379129">
    <w:abstractNumId w:val="5"/>
  </w:num>
  <w:num w:numId="19" w16cid:durableId="851146735">
    <w:abstractNumId w:val="12"/>
  </w:num>
  <w:num w:numId="20" w16cid:durableId="1020543548">
    <w:abstractNumId w:val="6"/>
  </w:num>
  <w:num w:numId="21" w16cid:durableId="1391224213">
    <w:abstractNumId w:val="17"/>
  </w:num>
  <w:num w:numId="22" w16cid:durableId="215749466">
    <w:abstractNumId w:val="11"/>
  </w:num>
  <w:num w:numId="23" w16cid:durableId="850318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AE4"/>
    <w:rsid w:val="000701D5"/>
    <w:rsid w:val="002C1C8F"/>
    <w:rsid w:val="004E0E0B"/>
    <w:rsid w:val="00501A42"/>
    <w:rsid w:val="00507171"/>
    <w:rsid w:val="00547AE4"/>
    <w:rsid w:val="005C0499"/>
    <w:rsid w:val="006B360C"/>
    <w:rsid w:val="00AC3D2F"/>
    <w:rsid w:val="00B746B7"/>
    <w:rsid w:val="00CA4E3E"/>
    <w:rsid w:val="00D5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036EE6"/>
  <w15:chartTrackingRefBased/>
  <w15:docId w15:val="{0DC14DF5-FAEE-469D-ABD1-226D1C3E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A4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01A42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0701D5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Cetvrta%20godina\PS%20Dejana\PS%20projekat\Materijali\RUP%20Templates\Rup_Templates\test\rup_tste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rup_tsteval.dot</Template>
  <TotalTime>17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Evaluation Summary</vt:lpstr>
    </vt:vector>
  </TitlesOfParts>
  <Company>&lt;Company Name&gt;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Evaluation Summary</dc:title>
  <dc:subject>&lt;Project Name&gt;</dc:subject>
  <dc:creator>PC</dc:creator>
  <cp:keywords/>
  <dc:description/>
  <cp:lastModifiedBy>Korisnik</cp:lastModifiedBy>
  <cp:revision>8</cp:revision>
  <cp:lastPrinted>1899-12-31T23:00:00Z</cp:lastPrinted>
  <dcterms:created xsi:type="dcterms:W3CDTF">2022-09-15T16:31:00Z</dcterms:created>
  <dcterms:modified xsi:type="dcterms:W3CDTF">2022-09-16T09:13:00Z</dcterms:modified>
</cp:coreProperties>
</file>